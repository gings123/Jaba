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color w:val="auto"/>
          <w:sz w:val="24"/>
          <w:szCs w:val="24"/>
        </w:rPr>
        <w:alias w:val="Category"/>
        <w:tag w:val=""/>
        <w:id w:val="1543715586"/>
        <w:placeholder>
          <w:docPart w:val="A7CF33237CB74C91B63D3F16B2C2C530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153CA1CC" w14:textId="4AAE311A" w:rsidR="002C42BC" w:rsidRPr="00CB35B1" w:rsidRDefault="003A45B0" w:rsidP="6226A924">
          <w:pPr>
            <w:pStyle w:val="ContactInfo"/>
            <w:rPr>
              <w:rFonts w:ascii="Times New Roman" w:eastAsia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Urban-4 </w:t>
          </w:r>
          <w:proofErr w:type="spellStart"/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Prk</w:t>
          </w:r>
          <w:proofErr w:type="spellEnd"/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. </w:t>
          </w:r>
          <w:proofErr w:type="spellStart"/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Marang</w:t>
          </w:r>
          <w:proofErr w:type="spellEnd"/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, </w:t>
          </w:r>
          <w:proofErr w:type="spellStart"/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Brgy</w:t>
          </w:r>
          <w:proofErr w:type="spellEnd"/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. </w:t>
          </w:r>
          <w:proofErr w:type="spellStart"/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Caganguhan</w:t>
          </w:r>
          <w:proofErr w:type="spellEnd"/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, </w:t>
          </w:r>
          <w:proofErr w:type="spellStart"/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Panabo</w:t>
          </w:r>
          <w:proofErr w:type="spellEnd"/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 City</w:t>
          </w:r>
        </w:p>
      </w:sdtContent>
    </w:sdt>
    <w:p w14:paraId="135D9255" w14:textId="1D411C30" w:rsidR="002C42BC" w:rsidRPr="00CB35B1" w:rsidRDefault="00C04A7B" w:rsidP="6226A924">
      <w:pPr>
        <w:pStyle w:val="ContactInf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sdt>
        <w:sdtPr>
          <w:rPr>
            <w:rFonts w:ascii="Times New Roman" w:hAnsi="Times New Roman" w:cs="Times New Roman"/>
            <w:color w:val="auto"/>
            <w:sz w:val="24"/>
            <w:szCs w:val="24"/>
          </w:rPr>
          <w:alias w:val="Telephone"/>
          <w:tag w:val="Telephone"/>
          <w:id w:val="599758962"/>
          <w:placeholder>
            <w:docPart w:val="5E3538E49CA34A52B1644FBF8F80BC15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4A3FDC">
            <w:rPr>
              <w:rFonts w:ascii="Times New Roman" w:hAnsi="Times New Roman" w:cs="Times New Roman"/>
              <w:color w:val="auto"/>
              <w:sz w:val="24"/>
              <w:szCs w:val="24"/>
            </w:rPr>
            <w:t>09</w:t>
          </w:r>
          <w:r w:rsidR="00AB0087">
            <w:rPr>
              <w:rFonts w:ascii="Times New Roman" w:hAnsi="Times New Roman" w:cs="Times New Roman"/>
              <w:color w:val="auto"/>
              <w:sz w:val="24"/>
              <w:szCs w:val="24"/>
            </w:rPr>
            <w:t>222922746</w:t>
          </w:r>
        </w:sdtContent>
      </w:sdt>
    </w:p>
    <w:sdt>
      <w:sdtPr>
        <w:rPr>
          <w:rStyle w:val="Emphasis"/>
          <w:rFonts w:ascii="Times New Roman" w:hAnsi="Times New Roman" w:cs="Times New Roman"/>
          <w:color w:val="auto"/>
          <w:sz w:val="24"/>
          <w:szCs w:val="24"/>
        </w:rPr>
        <w:alias w:val="Website"/>
        <w:tag w:val="Website"/>
        <w:id w:val="48967594"/>
        <w:placeholder>
          <w:docPart w:val="A81C1D4379CF402EBDBEC43631EAD182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>
        <w:rPr>
          <w:rStyle w:val="Emphasis"/>
        </w:rPr>
      </w:sdtEndPr>
      <w:sdtContent>
        <w:p w14:paraId="0347D9A1" w14:textId="40943701" w:rsidR="002C42BC" w:rsidRPr="008E4C14" w:rsidRDefault="00AB0087">
          <w:pPr>
            <w:pStyle w:val="ContactInfo"/>
            <w:rPr>
              <w:color w:val="0070C0"/>
              <w:sz w:val="22"/>
              <w:szCs w:val="22"/>
            </w:rPr>
          </w:pPr>
          <w:r>
            <w:rPr>
              <w:rStyle w:val="Emphasis"/>
              <w:rFonts w:ascii="Times New Roman" w:hAnsi="Times New Roman" w:cs="Times New Roman"/>
              <w:color w:val="auto"/>
              <w:sz w:val="24"/>
              <w:szCs w:val="24"/>
            </w:rPr>
            <w:t>andrewmangco</w:t>
          </w:r>
          <w:r w:rsidR="004A3FDC">
            <w:rPr>
              <w:rStyle w:val="Emphasis"/>
              <w:rFonts w:ascii="Times New Roman" w:hAnsi="Times New Roman" w:cs="Times New Roman"/>
              <w:color w:val="auto"/>
              <w:sz w:val="24"/>
              <w:szCs w:val="24"/>
            </w:rPr>
            <w:t>@gmail.com</w:t>
          </w:r>
        </w:p>
      </w:sdtContent>
    </w:sdt>
    <w:p w14:paraId="154B9E94" w14:textId="0E9A0DB3" w:rsidR="002C42BC" w:rsidRPr="00944086" w:rsidRDefault="00C04A7B" w:rsidP="6226A924">
      <w:pPr>
        <w:pStyle w:val="Name"/>
        <w:pBdr>
          <w:right w:val="single" w:sz="4" w:space="10" w:color="7E97AD" w:themeColor="accent1"/>
        </w:pBdr>
        <w:shd w:val="clear" w:color="auto" w:fill="0070C0"/>
        <w:rPr>
          <w:rFonts w:ascii="Palatino Linotype,Times New Rom" w:eastAsia="Palatino Linotype,Times New Rom" w:hAnsi="Palatino Linotype,Times New Rom" w:cs="Palatino Linotype,Times New Rom"/>
          <w:b/>
          <w:bCs/>
          <w:sz w:val="28"/>
          <w:szCs w:val="28"/>
        </w:rPr>
      </w:pPr>
      <w:sdt>
        <w:sdtPr>
          <w:rPr>
            <w:rFonts w:ascii="Palatino Linotype" w:hAnsi="Palatino Linotype" w:cs="Times New Roman"/>
            <w:b/>
            <w:color w:val="7E97AD" w:themeColor="accent1"/>
            <w:sz w:val="28"/>
            <w:szCs w:val="28"/>
          </w:rPr>
          <w:alias w:val="Your Name"/>
          <w:tag w:val=""/>
          <w:id w:val="1197042864"/>
          <w:placeholder>
            <w:docPart w:val="ACBD0A18E6E049B48E459F41D740B0A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4A3FDC">
            <w:rPr>
              <w:rFonts w:ascii="Palatino Linotype" w:hAnsi="Palatino Linotype" w:cs="Times New Roman"/>
              <w:b/>
              <w:color w:val="7E97AD" w:themeColor="accent1"/>
              <w:sz w:val="28"/>
              <w:szCs w:val="28"/>
            </w:rPr>
            <w:t>cHANRICH ANDREW D. MANGCO</w:t>
          </w:r>
        </w:sdtContent>
      </w:sdt>
    </w:p>
    <w:tbl>
      <w:tblPr>
        <w:tblStyle w:val="ResumeTable"/>
        <w:tblW w:w="5190" w:type="pct"/>
        <w:tblLook w:val="04A0" w:firstRow="1" w:lastRow="0" w:firstColumn="1" w:lastColumn="0" w:noHBand="0" w:noVBand="1"/>
      </w:tblPr>
      <w:tblGrid>
        <w:gridCol w:w="1809"/>
        <w:gridCol w:w="219"/>
        <w:gridCol w:w="219"/>
        <w:gridCol w:w="6727"/>
      </w:tblGrid>
      <w:tr w:rsidR="00D15A67" w:rsidRPr="00091398" w14:paraId="7634312E" w14:textId="77777777" w:rsidTr="6226A924">
        <w:tc>
          <w:tcPr>
            <w:tcW w:w="1809" w:type="dxa"/>
          </w:tcPr>
          <w:p w14:paraId="7A74C221" w14:textId="77777777" w:rsidR="00D15A67" w:rsidRPr="00091398" w:rsidRDefault="6226A924" w:rsidP="6226A924">
            <w:pPr>
              <w:pStyle w:val="Heading1"/>
              <w:rPr>
                <w:rFonts w:ascii="Times New Roman" w:eastAsia="Times New Roman" w:hAnsi="Times New Roman" w:cs="Times New Roman"/>
              </w:rPr>
            </w:pPr>
            <w:r w:rsidRPr="6226A924">
              <w:rPr>
                <w:rFonts w:ascii="Times New Roman" w:eastAsia="Times New Roman" w:hAnsi="Times New Roman" w:cs="Times New Roman"/>
                <w:color w:val="0070C0"/>
              </w:rPr>
              <w:t>Skills &amp; Abilities</w:t>
            </w:r>
          </w:p>
        </w:tc>
        <w:tc>
          <w:tcPr>
            <w:tcW w:w="219" w:type="dxa"/>
          </w:tcPr>
          <w:p w14:paraId="6920D292" w14:textId="77777777" w:rsidR="00D15A67" w:rsidRPr="00091398" w:rsidRDefault="00D15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9" w:type="dxa"/>
          </w:tcPr>
          <w:p w14:paraId="7717BD2B" w14:textId="77777777" w:rsidR="00D15A67" w:rsidRPr="00091398" w:rsidRDefault="00D15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7" w:type="dxa"/>
          </w:tcPr>
          <w:p w14:paraId="59817CF7" w14:textId="7A2088C5" w:rsidR="00D15A67" w:rsidRDefault="6226A924" w:rsidP="6226A924">
            <w:pPr>
              <w:pStyle w:val="ResumeText"/>
              <w:ind w:right="752"/>
              <w:rPr>
                <w:rFonts w:ascii="Times New Roman" w:eastAsia="Times New Roman" w:hAnsi="Times New Roman" w:cs="Times New Roman"/>
                <w:color w:val="auto"/>
              </w:rPr>
            </w:pPr>
            <w:r w:rsidRPr="6226A924">
              <w:rPr>
                <w:rFonts w:ascii="Times New Roman" w:eastAsia="Times New Roman" w:hAnsi="Times New Roman" w:cs="Times New Roman"/>
                <w:color w:val="auto"/>
              </w:rPr>
              <w:t>-</w:t>
            </w:r>
            <w:r w:rsidR="00AB0087">
              <w:rPr>
                <w:rFonts w:ascii="Times New Roman" w:eastAsia="Times New Roman" w:hAnsi="Times New Roman" w:cs="Times New Roman"/>
                <w:color w:val="auto"/>
              </w:rPr>
              <w:t xml:space="preserve">Has knowledge on Adobe photoshop </w:t>
            </w:r>
          </w:p>
          <w:p w14:paraId="0B4DB290" w14:textId="59FB38D7" w:rsidR="00D6064B" w:rsidRPr="00091398" w:rsidRDefault="6226A924" w:rsidP="6226A924">
            <w:pPr>
              <w:pStyle w:val="ResumeText"/>
              <w:ind w:right="752"/>
              <w:rPr>
                <w:rFonts w:ascii="Times New Roman" w:eastAsia="Times New Roman" w:hAnsi="Times New Roman" w:cs="Times New Roman"/>
                <w:color w:val="auto"/>
              </w:rPr>
            </w:pPr>
            <w:r w:rsidRPr="6226A924">
              <w:rPr>
                <w:rFonts w:ascii="Times New Roman" w:eastAsia="Times New Roman" w:hAnsi="Times New Roman" w:cs="Times New Roman"/>
                <w:color w:val="auto"/>
              </w:rPr>
              <w:t xml:space="preserve">-Has knowledge </w:t>
            </w:r>
            <w:r w:rsidR="00AB0087">
              <w:rPr>
                <w:rFonts w:ascii="Times New Roman" w:eastAsia="Times New Roman" w:hAnsi="Times New Roman" w:cs="Times New Roman"/>
                <w:color w:val="auto"/>
              </w:rPr>
              <w:t>on</w:t>
            </w:r>
            <w:r w:rsidRPr="6226A9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r w:rsidR="00AB0087">
              <w:rPr>
                <w:rFonts w:ascii="Times New Roman" w:eastAsia="Times New Roman" w:hAnsi="Times New Roman" w:cs="Times New Roman"/>
                <w:color w:val="auto"/>
              </w:rPr>
              <w:t>Microsoft office products</w:t>
            </w:r>
          </w:p>
          <w:p w14:paraId="292AA710" w14:textId="77777777" w:rsidR="00B215A3" w:rsidRPr="00B215A3" w:rsidRDefault="6226A924" w:rsidP="6226A924">
            <w:pPr>
              <w:pStyle w:val="ResumeText"/>
              <w:ind w:right="752"/>
              <w:rPr>
                <w:rFonts w:ascii="Times New Roman" w:eastAsia="Times New Roman" w:hAnsi="Times New Roman" w:cs="Times New Roman"/>
                <w:color w:val="auto"/>
              </w:rPr>
            </w:pPr>
            <w:r w:rsidRPr="6226A924">
              <w:rPr>
                <w:rFonts w:ascii="Times New Roman" w:eastAsia="Times New Roman" w:hAnsi="Times New Roman" w:cs="Times New Roman"/>
                <w:color w:val="auto"/>
              </w:rPr>
              <w:t>-Knows Basic Computer Networking.</w:t>
            </w:r>
          </w:p>
        </w:tc>
      </w:tr>
      <w:tr w:rsidR="00D15A67" w:rsidRPr="00091398" w14:paraId="2D591791" w14:textId="77777777" w:rsidTr="6226A924">
        <w:tc>
          <w:tcPr>
            <w:tcW w:w="1809" w:type="dxa"/>
          </w:tcPr>
          <w:p w14:paraId="73AE66F4" w14:textId="77777777" w:rsidR="00D15A67" w:rsidRPr="00713D13" w:rsidRDefault="6226A924" w:rsidP="6226A924">
            <w:pPr>
              <w:pStyle w:val="Heading1"/>
              <w:rPr>
                <w:rFonts w:ascii="Times New Roman" w:eastAsia="Times New Roman" w:hAnsi="Times New Roman" w:cs="Times New Roman"/>
                <w:color w:val="0070C0"/>
              </w:rPr>
            </w:pPr>
            <w:r w:rsidRPr="6226A924">
              <w:rPr>
                <w:rFonts w:ascii="Times New Roman" w:eastAsia="Times New Roman" w:hAnsi="Times New Roman" w:cs="Times New Roman"/>
                <w:color w:val="0070C0"/>
              </w:rPr>
              <w:t>Experience</w:t>
            </w:r>
          </w:p>
        </w:tc>
        <w:tc>
          <w:tcPr>
            <w:tcW w:w="219" w:type="dxa"/>
          </w:tcPr>
          <w:p w14:paraId="2E5916D6" w14:textId="77777777" w:rsidR="00D15A67" w:rsidRPr="00713D13" w:rsidRDefault="00D15A67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219" w:type="dxa"/>
          </w:tcPr>
          <w:p w14:paraId="70555A61" w14:textId="77777777" w:rsidR="00D15A67" w:rsidRPr="00091398" w:rsidRDefault="00D15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7" w:type="dxa"/>
          </w:tcPr>
          <w:sdt>
            <w:sdtPr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595959" w:themeColor="text1" w:themeTint="A6"/>
              </w:rPr>
              <w:id w:val="1436861535"/>
            </w:sdtPr>
            <w:sdtEndPr/>
            <w:sdtConten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auto"/>
                  </w:rPr>
                  <w:id w:val="221802691"/>
                  <w:placeholder>
                    <w:docPart w:val="64DED4E311BA4A6CB471687C5606B03F"/>
                  </w:placeholder>
                </w:sdtPr>
                <w:sdtEndPr/>
                <w:sdtContent>
                  <w:p w14:paraId="2999955D" w14:textId="42A29953" w:rsidR="00D15A67" w:rsidRPr="00091398" w:rsidRDefault="00BF0630" w:rsidP="6226A924">
                    <w:pPr>
                      <w:pStyle w:val="Heading2"/>
                      <w:spacing w:before="0" w:after="0"/>
                      <w:rPr>
                        <w:rFonts w:ascii="Times New Roman" w:eastAsia="Times New Roman" w:hAnsi="Times New Roman" w:cs="Times New Roman"/>
                        <w:color w:val="auto"/>
                      </w:rPr>
                    </w:pPr>
                    <w:r w:rsidRPr="6226A924">
                      <w:rPr>
                        <w:rFonts w:ascii="Times New Roman," w:eastAsia="Times New Roman," w:hAnsi="Times New Roman," w:cs="Times New Roman,"/>
                        <w:caps w:val="0"/>
                        <w:color w:val="auto"/>
                      </w:rPr>
                      <w:t>1</w:t>
                    </w:r>
                    <w:r w:rsidRPr="6226A924">
                      <w:rPr>
                        <w:rFonts w:ascii="Times New Roman," w:eastAsia="Times New Roman," w:hAnsi="Times New Roman," w:cs="Times New Roman,"/>
                        <w:b w:val="0"/>
                        <w:bCs w:val="0"/>
                        <w:caps w:val="0"/>
                        <w:color w:val="auto"/>
                        <w:u w:val="single"/>
                      </w:rPr>
                      <w:t xml:space="preserve">. </w:t>
                    </w:r>
                    <w:r w:rsidR="004A3FDC">
                      <w:rPr>
                        <w:rFonts w:ascii="Times New Roman," w:eastAsia="Times New Roman," w:hAnsi="Times New Roman," w:cs="Times New Roman,"/>
                        <w:color w:val="auto"/>
                        <w:u w:val="single"/>
                      </w:rPr>
                      <w:t>INTERN</w:t>
                    </w:r>
                  </w:p>
                  <w:p w14:paraId="3806C9D5" w14:textId="13845EE8" w:rsidR="004A3FDC" w:rsidRDefault="004A3FDC" w:rsidP="6226A924">
                    <w:pPr>
                      <w:pStyle w:val="ResumeText"/>
                      <w:spacing w:before="0" w:after="0"/>
                      <w:rPr>
                        <w:rFonts w:ascii="Times New Roman" w:eastAsia="Times New Roman" w:hAnsi="Times New Roman" w:cs="Times New Roman"/>
                        <w:i/>
                        <w:iCs/>
                        <w:color w:val="auto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i/>
                        <w:iCs/>
                        <w:color w:val="auto"/>
                      </w:rPr>
                      <w:t>Land Bank of The Philippines</w:t>
                    </w:r>
                  </w:p>
                  <w:p w14:paraId="08B1730D" w14:textId="48D36112" w:rsidR="00D15A67" w:rsidRPr="00B215A3" w:rsidRDefault="004A3FDC" w:rsidP="6226A924">
                    <w:pPr>
                      <w:pStyle w:val="ResumeText"/>
                      <w:spacing w:before="0" w:after="0"/>
                      <w:rPr>
                        <w:rFonts w:ascii="Times New Roman" w:eastAsia="Times New Roman" w:hAnsi="Times New Roman" w:cs="Times New Roman"/>
                        <w:i/>
                        <w:iCs/>
                        <w:color w:val="auto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i/>
                        <w:iCs/>
                        <w:color w:val="auto"/>
                      </w:rPr>
                      <w:t>September</w:t>
                    </w:r>
                    <w:r w:rsidR="6226A924" w:rsidRPr="6226A924">
                      <w:rPr>
                        <w:rFonts w:ascii="Times New Roman" w:eastAsia="Times New Roman" w:hAnsi="Times New Roman" w:cs="Times New Roman"/>
                        <w:i/>
                        <w:iCs/>
                        <w:color w:val="auto"/>
                      </w:rPr>
                      <w:t xml:space="preserve"> 20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iCs/>
                        <w:color w:val="auto"/>
                      </w:rPr>
                      <w:t>16</w:t>
                    </w:r>
                    <w:r w:rsidR="6226A924" w:rsidRPr="6226A924">
                      <w:rPr>
                        <w:rFonts w:ascii="Times New Roman" w:eastAsia="Times New Roman" w:hAnsi="Times New Roman" w:cs="Times New Roman"/>
                        <w:i/>
                        <w:iCs/>
                        <w:color w:val="auto"/>
                      </w:rPr>
                      <w:t>-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iCs/>
                        <w:color w:val="auto"/>
                      </w:rPr>
                      <w:t>February</w:t>
                    </w:r>
                    <w:r w:rsidR="6226A924" w:rsidRPr="6226A924">
                      <w:rPr>
                        <w:rFonts w:ascii="Times New Roman" w:eastAsia="Times New Roman" w:hAnsi="Times New Roman" w:cs="Times New Roman"/>
                        <w:i/>
                        <w:iCs/>
                        <w:color w:val="auto"/>
                      </w:rPr>
                      <w:t xml:space="preserve"> 201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iCs/>
                        <w:color w:val="auto"/>
                      </w:rPr>
                      <w:t>7</w:t>
                    </w:r>
                  </w:p>
                </w:sdtContent>
              </w:sdt>
            </w:sdtContent>
          </w:sdt>
          <w:sdt>
            <w:sdtPr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595959" w:themeColor="text1" w:themeTint="A6"/>
              </w:rPr>
              <w:id w:val="1283686349"/>
            </w:sdtPr>
            <w:sdtEndPr/>
            <w:sdtConten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auto"/>
                  </w:rPr>
                  <w:id w:val="910891644"/>
                  <w:placeholder>
                    <w:docPart w:val="681F55EE468245F1B7665AB2C96598AE"/>
                  </w:placeholder>
                </w:sdtPr>
                <w:sdtEndPr/>
                <w:sdtContent>
                  <w:p w14:paraId="30F61BF1" w14:textId="2CCA0F46" w:rsidR="004A3FDC" w:rsidRPr="00091398" w:rsidRDefault="004A3FDC" w:rsidP="004A3FDC">
                    <w:pPr>
                      <w:pStyle w:val="Heading2"/>
                      <w:spacing w:before="0" w:after="0"/>
                      <w:rPr>
                        <w:rFonts w:ascii="Times New Roman" w:eastAsia="Times New Roman" w:hAnsi="Times New Roman" w:cs="Times New Roman"/>
                        <w:color w:val="auto"/>
                      </w:rPr>
                    </w:pPr>
                    <w:r>
                      <w:rPr>
                        <w:rFonts w:ascii="Times New Roman" w:eastAsiaTheme="minorEastAsia" w:hAnsi="Times New Roman" w:cs="Times New Roman"/>
                        <w:caps w:val="0"/>
                        <w:color w:val="auto"/>
                      </w:rPr>
                      <w:t>2</w:t>
                    </w:r>
                    <w:r w:rsidRPr="6226A924">
                      <w:rPr>
                        <w:rFonts w:ascii="Times New Roman," w:eastAsia="Times New Roman," w:hAnsi="Times New Roman," w:cs="Times New Roman,"/>
                        <w:b w:val="0"/>
                        <w:bCs w:val="0"/>
                        <w:caps w:val="0"/>
                        <w:color w:val="auto"/>
                        <w:u w:val="single"/>
                      </w:rPr>
                      <w:t xml:space="preserve">. </w:t>
                    </w:r>
                    <w:r>
                      <w:rPr>
                        <w:rFonts w:ascii="Times New Roman," w:eastAsia="Times New Roman," w:hAnsi="Times New Roman," w:cs="Times New Roman,"/>
                        <w:color w:val="auto"/>
                        <w:u w:val="single"/>
                      </w:rPr>
                      <w:t>Cashier</w:t>
                    </w:r>
                    <w:bookmarkStart w:id="0" w:name="_GoBack"/>
                  </w:p>
                  <w:bookmarkEnd w:id="0"/>
                  <w:p w14:paraId="6C9AAA24" w14:textId="77777777" w:rsidR="004A3FDC" w:rsidRDefault="004A3FDC" w:rsidP="004A3FDC">
                    <w:pPr>
                      <w:pStyle w:val="ResumeText"/>
                      <w:spacing w:before="0" w:after="0"/>
                      <w:rPr>
                        <w:rFonts w:ascii="Times New Roman" w:eastAsia="Times New Roman" w:hAnsi="Times New Roman" w:cs="Times New Roman"/>
                        <w:i/>
                        <w:iCs/>
                        <w:color w:val="auto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i/>
                        <w:iCs/>
                        <w:color w:val="auto"/>
                      </w:rPr>
                      <w:t xml:space="preserve">LTS City Foods,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i/>
                        <w:iCs/>
                        <w:color w:val="auto"/>
                      </w:rPr>
                      <w:t>inc.</w:t>
                    </w:r>
                    <w:proofErr w:type="spellEnd"/>
                  </w:p>
                  <w:p w14:paraId="047E0CC3" w14:textId="2EBAFCBB" w:rsidR="004A3FDC" w:rsidRDefault="004A3FDC" w:rsidP="004A3FDC">
                    <w:pPr>
                      <w:pStyle w:val="ResumeText"/>
                      <w:spacing w:before="0" w:after="0"/>
                      <w:rPr>
                        <w:rFonts w:ascii="Times New Roman" w:eastAsiaTheme="minorEastAsia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i/>
                        <w:iCs/>
                        <w:color w:val="auto"/>
                      </w:rPr>
                      <w:t>September</w:t>
                    </w:r>
                    <w:r w:rsidRPr="6226A924">
                      <w:rPr>
                        <w:rFonts w:ascii="Times New Roman" w:eastAsia="Times New Roman" w:hAnsi="Times New Roman" w:cs="Times New Roman"/>
                        <w:i/>
                        <w:iCs/>
                        <w:color w:val="auto"/>
                      </w:rPr>
                      <w:t xml:space="preserve"> 20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iCs/>
                        <w:color w:val="auto"/>
                      </w:rPr>
                      <w:t>14-January</w:t>
                    </w:r>
                    <w:r w:rsidRPr="6226A924">
                      <w:rPr>
                        <w:rFonts w:ascii="Times New Roman" w:eastAsia="Times New Roman" w:hAnsi="Times New Roman" w:cs="Times New Roman"/>
                        <w:i/>
                        <w:iCs/>
                        <w:color w:val="auto"/>
                      </w:rPr>
                      <w:t xml:space="preserve"> 201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iCs/>
                        <w:color w:val="auto"/>
                      </w:rPr>
                      <w:t>5</w:t>
                    </w:r>
                  </w:p>
                </w:sdtContent>
              </w:sdt>
            </w:sdtContent>
          </w:sdt>
          <w:sdt>
            <w:sdtPr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595959" w:themeColor="text1" w:themeTint="A6"/>
              </w:rPr>
              <w:id w:val="952373554"/>
            </w:sdtPr>
            <w:sdtEndPr/>
            <w:sdtConten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auto"/>
                  </w:rPr>
                  <w:id w:val="-9771531"/>
                  <w:placeholder>
                    <w:docPart w:val="AE563EBD89A346899F4AD3FC240F69E9"/>
                  </w:placeholder>
                </w:sdtPr>
                <w:sdtEndPr/>
                <w:sdtContent>
                  <w:p w14:paraId="23EE8AA1" w14:textId="6248190C" w:rsidR="004A3FDC" w:rsidRPr="00091398" w:rsidRDefault="004A3FDC" w:rsidP="004A3FDC">
                    <w:pPr>
                      <w:pStyle w:val="Heading2"/>
                      <w:spacing w:before="0" w:after="0"/>
                      <w:rPr>
                        <w:rFonts w:ascii="Times New Roman" w:eastAsia="Times New Roman" w:hAnsi="Times New Roman" w:cs="Times New Roman"/>
                        <w:color w:val="auto"/>
                      </w:rPr>
                    </w:pPr>
                    <w:r>
                      <w:rPr>
                        <w:rFonts w:ascii="Times New Roman" w:eastAsiaTheme="minorEastAsia" w:hAnsi="Times New Roman" w:cs="Times New Roman"/>
                        <w:caps w:val="0"/>
                        <w:color w:val="auto"/>
                      </w:rPr>
                      <w:t>3</w:t>
                    </w:r>
                    <w:r w:rsidRPr="6226A924">
                      <w:rPr>
                        <w:rFonts w:ascii="Times New Roman," w:eastAsia="Times New Roman," w:hAnsi="Times New Roman," w:cs="Times New Roman,"/>
                        <w:b w:val="0"/>
                        <w:bCs w:val="0"/>
                        <w:caps w:val="0"/>
                        <w:color w:val="auto"/>
                        <w:u w:val="single"/>
                      </w:rPr>
                      <w:t xml:space="preserve">. </w:t>
                    </w:r>
                    <w:r>
                      <w:rPr>
                        <w:rFonts w:ascii="Times New Roman," w:eastAsia="Times New Roman," w:hAnsi="Times New Roman," w:cs="Times New Roman,"/>
                        <w:color w:val="auto"/>
                        <w:u w:val="single"/>
                      </w:rPr>
                      <w:t>Cashier</w:t>
                    </w:r>
                  </w:p>
                  <w:p w14:paraId="114918BC" w14:textId="77777777" w:rsidR="004A3FDC" w:rsidRDefault="004A3FDC" w:rsidP="004A3FDC">
                    <w:pPr>
                      <w:pStyle w:val="ResumeText"/>
                      <w:spacing w:before="0" w:after="0"/>
                      <w:rPr>
                        <w:rFonts w:ascii="Times New Roman" w:eastAsia="Times New Roman" w:hAnsi="Times New Roman" w:cs="Times New Roman"/>
                        <w:i/>
                        <w:iCs/>
                        <w:color w:val="auto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i/>
                        <w:iCs/>
                        <w:color w:val="auto"/>
                      </w:rPr>
                      <w:t xml:space="preserve">LTS City Foods,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i/>
                        <w:iCs/>
                        <w:color w:val="auto"/>
                      </w:rPr>
                      <w:t>inc.</w:t>
                    </w:r>
                    <w:proofErr w:type="spellEnd"/>
                  </w:p>
                  <w:p w14:paraId="3C469A65" w14:textId="512539B9" w:rsidR="004A3FDC" w:rsidRDefault="004A3FDC" w:rsidP="004A3FDC">
                    <w:pPr>
                      <w:pStyle w:val="ResumeText"/>
                      <w:spacing w:before="0" w:after="0"/>
                      <w:rPr>
                        <w:rFonts w:ascii="Times New Roman" w:eastAsiaTheme="minorEastAsia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i/>
                        <w:iCs/>
                        <w:color w:val="auto"/>
                      </w:rPr>
                      <w:t>December</w:t>
                    </w:r>
                    <w:r w:rsidRPr="6226A924">
                      <w:rPr>
                        <w:rFonts w:ascii="Times New Roman" w:eastAsia="Times New Roman" w:hAnsi="Times New Roman" w:cs="Times New Roman"/>
                        <w:i/>
                        <w:iCs/>
                        <w:color w:val="auto"/>
                      </w:rPr>
                      <w:t xml:space="preserve"> 20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iCs/>
                        <w:color w:val="auto"/>
                      </w:rPr>
                      <w:t>13-May</w:t>
                    </w:r>
                    <w:r w:rsidRPr="6226A924">
                      <w:rPr>
                        <w:rFonts w:ascii="Times New Roman" w:eastAsia="Times New Roman" w:hAnsi="Times New Roman" w:cs="Times New Roman"/>
                        <w:i/>
                        <w:iCs/>
                        <w:color w:val="auto"/>
                      </w:rPr>
                      <w:t xml:space="preserve"> 201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iCs/>
                        <w:color w:val="auto"/>
                      </w:rPr>
                      <w:t>4</w:t>
                    </w:r>
                  </w:p>
                </w:sdtContent>
              </w:sdt>
            </w:sdtContent>
          </w:sdt>
          <w:p w14:paraId="0CA1DD3B" w14:textId="7E20F75A" w:rsidR="6226A924" w:rsidRDefault="6226A924"/>
        </w:tc>
      </w:tr>
      <w:tr w:rsidR="00D15A67" w:rsidRPr="00091398" w14:paraId="57A66EC7" w14:textId="77777777" w:rsidTr="6226A924">
        <w:tc>
          <w:tcPr>
            <w:tcW w:w="1809" w:type="dxa"/>
          </w:tcPr>
          <w:p w14:paraId="55C3356E" w14:textId="77777777" w:rsidR="00D15A67" w:rsidRPr="00713D13" w:rsidRDefault="6226A924" w:rsidP="6226A924">
            <w:pPr>
              <w:pStyle w:val="Heading1"/>
              <w:rPr>
                <w:rFonts w:ascii="Times New Roman" w:eastAsia="Times New Roman" w:hAnsi="Times New Roman" w:cs="Times New Roman"/>
                <w:color w:val="0070C0"/>
              </w:rPr>
            </w:pPr>
            <w:r w:rsidRPr="6226A924">
              <w:rPr>
                <w:rFonts w:ascii="Times New Roman" w:eastAsia="Times New Roman" w:hAnsi="Times New Roman" w:cs="Times New Roman"/>
                <w:color w:val="0070C0"/>
              </w:rPr>
              <w:t>Education</w:t>
            </w:r>
          </w:p>
        </w:tc>
        <w:tc>
          <w:tcPr>
            <w:tcW w:w="219" w:type="dxa"/>
          </w:tcPr>
          <w:p w14:paraId="2DCCA697" w14:textId="77777777" w:rsidR="00D15A67" w:rsidRPr="00713D13" w:rsidRDefault="00D15A67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219" w:type="dxa"/>
          </w:tcPr>
          <w:p w14:paraId="530849AB" w14:textId="77777777" w:rsidR="00D15A67" w:rsidRPr="00091398" w:rsidRDefault="00D15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7" w:type="dxa"/>
          </w:tcPr>
          <w:sdt>
            <w:sdtPr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595959" w:themeColor="text1" w:themeTint="A6"/>
              </w:rPr>
              <w:id w:val="-691765356"/>
            </w:sdtPr>
            <w:sdtEndPr/>
            <w:sdtConten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auto"/>
                  </w:rPr>
                  <w:id w:val="-1126388115"/>
                  <w:placeholder>
                    <w:docPart w:val="64DED4E311BA4A6CB471687C5606B03F"/>
                  </w:placeholder>
                </w:sdtPr>
                <w:sdtEndPr/>
                <w:sdtContent>
                  <w:p w14:paraId="23556DB4" w14:textId="77777777" w:rsidR="00EC103C" w:rsidRPr="00091398" w:rsidRDefault="00BF0630" w:rsidP="6226A924">
                    <w:pPr>
                      <w:pStyle w:val="Heading2"/>
                      <w:rPr>
                        <w:rFonts w:ascii="Times New Roman" w:eastAsia="Times New Roman" w:hAnsi="Times New Roman" w:cs="Times New Roman"/>
                        <w:color w:val="auto"/>
                      </w:rPr>
                    </w:pPr>
                    <w:r w:rsidRPr="6226A924">
                      <w:rPr>
                        <w:rFonts w:ascii="Times New Roman," w:eastAsia="Times New Roman," w:hAnsi="Times New Roman," w:cs="Times New Roman,"/>
                        <w:caps w:val="0"/>
                        <w:color w:val="auto"/>
                      </w:rPr>
                      <w:t>1</w:t>
                    </w:r>
                    <w:r w:rsidRPr="6226A924">
                      <w:rPr>
                        <w:rFonts w:ascii="Times New Roman," w:eastAsia="Times New Roman," w:hAnsi="Times New Roman," w:cs="Times New Roman,"/>
                        <w:b w:val="0"/>
                        <w:bCs w:val="0"/>
                        <w:caps w:val="0"/>
                        <w:color w:val="auto"/>
                      </w:rPr>
                      <w:t xml:space="preserve">. </w:t>
                    </w:r>
                    <w:r w:rsidR="00EC103C" w:rsidRPr="6226A924">
                      <w:rPr>
                        <w:rFonts w:ascii="Times New Roman" w:eastAsia="Times New Roman" w:hAnsi="Times New Roman" w:cs="Times New Roman"/>
                        <w:color w:val="auto"/>
                        <w:u w:val="single"/>
                      </w:rPr>
                      <w:t>bachelor of science in information technology</w:t>
                    </w:r>
                  </w:p>
                  <w:p w14:paraId="3CFEB797" w14:textId="77777777" w:rsidR="00D15A67" w:rsidRPr="00CD7076" w:rsidRDefault="6226A924" w:rsidP="6226A924">
                    <w:pPr>
                      <w:pStyle w:val="Heading2"/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auto"/>
                      </w:rPr>
                    </w:pPr>
                    <w:r w:rsidRPr="6226A924"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auto"/>
                      </w:rPr>
                      <w:t>ama computer college- malvar st., davao city</w:t>
                    </w:r>
                  </w:p>
                  <w:p w14:paraId="3AF9367E" w14:textId="4C69ECFB" w:rsidR="00D15A67" w:rsidRPr="00B215A3" w:rsidRDefault="6226A924" w:rsidP="6226A924">
                    <w:pPr>
                      <w:spacing w:after="0" w:line="240" w:lineRule="auto"/>
                      <w:rPr>
                        <w:rFonts w:ascii="Times New Roman" w:eastAsia="Times New Roman" w:hAnsi="Times New Roman" w:cs="Times New Roman"/>
                        <w:color w:val="auto"/>
                      </w:rPr>
                    </w:pPr>
                    <w:r w:rsidRPr="6226A924">
                      <w:rPr>
                        <w:rFonts w:ascii="Times New Roman" w:eastAsia="Times New Roman" w:hAnsi="Times New Roman" w:cs="Times New Roman"/>
                        <w:color w:val="auto"/>
                      </w:rPr>
                      <w:t>S.Y 201</w:t>
                    </w:r>
                    <w:r w:rsidR="004A3FDC">
                      <w:rPr>
                        <w:rFonts w:ascii="Times New Roman" w:eastAsia="Times New Roman" w:hAnsi="Times New Roman" w:cs="Times New Roman"/>
                        <w:color w:val="auto"/>
                      </w:rPr>
                      <w:t>2</w:t>
                    </w:r>
                    <w:r w:rsidRPr="6226A924">
                      <w:rPr>
                        <w:rFonts w:ascii="Times New Roman" w:eastAsia="Times New Roman" w:hAnsi="Times New Roman" w:cs="Times New Roman"/>
                        <w:color w:val="auto"/>
                      </w:rPr>
                      <w:t>-Present</w:t>
                    </w:r>
                  </w:p>
                </w:sdtContent>
              </w:sdt>
            </w:sdtContent>
          </w:sdt>
          <w:sdt>
            <w:sdtPr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595959" w:themeColor="text1" w:themeTint="A6"/>
              </w:rPr>
              <w:id w:val="-622076099"/>
            </w:sdtPr>
            <w:sdtEndPr/>
            <w:sdtConten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auto"/>
                  </w:rPr>
                  <w:id w:val="-1934418807"/>
                  <w:placeholder>
                    <w:docPart w:val="AC7E04B7CED14C59A5291232BFCC0E34"/>
                  </w:placeholder>
                </w:sdtPr>
                <w:sdtEndPr/>
                <w:sdtContent>
                  <w:p w14:paraId="034075C5" w14:textId="77777777" w:rsidR="004A3FDC" w:rsidRPr="00091398" w:rsidRDefault="004A3FDC" w:rsidP="004A3FDC">
                    <w:pPr>
                      <w:pStyle w:val="Heading2"/>
                      <w:rPr>
                        <w:rFonts w:ascii="Times New Roman" w:eastAsia="Times New Roman" w:hAnsi="Times New Roman" w:cs="Times New Roman"/>
                        <w:color w:val="auto"/>
                      </w:rPr>
                    </w:pPr>
                    <w:r>
                      <w:rPr>
                        <w:rFonts w:ascii="Times New Roman" w:eastAsiaTheme="minorEastAsia" w:hAnsi="Times New Roman" w:cs="Times New Roman"/>
                        <w:caps w:val="0"/>
                        <w:color w:val="auto"/>
                      </w:rPr>
                      <w:t>2</w:t>
                    </w:r>
                    <w:r w:rsidRPr="6226A924">
                      <w:rPr>
                        <w:rFonts w:ascii="Times New Roman," w:eastAsia="Times New Roman," w:hAnsi="Times New Roman," w:cs="Times New Roman,"/>
                        <w:b w:val="0"/>
                        <w:bCs w:val="0"/>
                        <w:caps w:val="0"/>
                        <w:color w:val="auto"/>
                      </w:rPr>
                      <w:t xml:space="preserve">. </w:t>
                    </w:r>
                    <w:r>
                      <w:rPr>
                        <w:rFonts w:ascii="Times New Roman" w:eastAsia="Times New Roman" w:hAnsi="Times New Roman" w:cs="Times New Roman"/>
                        <w:color w:val="auto"/>
                        <w:u w:val="single"/>
                      </w:rPr>
                      <w:t>Panabo national high school</w:t>
                    </w:r>
                  </w:p>
                  <w:p w14:paraId="5AF2C8BA" w14:textId="7704F78E" w:rsidR="004A3FDC" w:rsidRPr="00CD7076" w:rsidRDefault="003A45B0" w:rsidP="004A3FDC">
                    <w:pPr>
                      <w:pStyle w:val="Heading2"/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auto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auto"/>
                      </w:rPr>
                      <w:t>Baranggay gredu, panabo city</w:t>
                    </w:r>
                  </w:p>
                  <w:p w14:paraId="2F0B7053" w14:textId="2F3BB84C" w:rsidR="004A3FDC" w:rsidRDefault="004A3FDC" w:rsidP="004A3FDC">
                    <w:pPr>
                      <w:spacing w:after="0" w:line="240" w:lineRule="auto"/>
                      <w:rPr>
                        <w:rFonts w:ascii="Times New Roman" w:eastAsiaTheme="minorEastAsia" w:hAnsi="Times New Roman" w:cs="Times New Roman"/>
                      </w:rPr>
                    </w:pPr>
                    <w:r w:rsidRPr="6226A924">
                      <w:rPr>
                        <w:rFonts w:ascii="Times New Roman" w:eastAsia="Times New Roman" w:hAnsi="Times New Roman" w:cs="Times New Roman"/>
                        <w:color w:val="auto"/>
                      </w:rPr>
                      <w:t xml:space="preserve">S.Y </w:t>
                    </w:r>
                    <w:r>
                      <w:rPr>
                        <w:rFonts w:ascii="Times New Roman" w:eastAsia="Times New Roman" w:hAnsi="Times New Roman" w:cs="Times New Roman"/>
                        <w:color w:val="auto"/>
                      </w:rPr>
                      <w:t>2008-2012</w:t>
                    </w:r>
                  </w:p>
                </w:sdtContent>
              </w:sdt>
            </w:sdtContent>
          </w:sdt>
          <w:sdt>
            <w:sdtPr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595959" w:themeColor="text1" w:themeTint="A6"/>
              </w:rPr>
              <w:id w:val="-1798675712"/>
            </w:sdtPr>
            <w:sdtEndPr/>
            <w:sdtConten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auto"/>
                  </w:rPr>
                  <w:id w:val="1305361939"/>
                  <w:placeholder>
                    <w:docPart w:val="A6227E884BDE4D90B2C6C8CA6DE2FF7F"/>
                  </w:placeholder>
                </w:sdtPr>
                <w:sdtEndPr/>
                <w:sdtContent>
                  <w:p w14:paraId="549D5013" w14:textId="020BEC3D" w:rsidR="004A3FDC" w:rsidRPr="00091398" w:rsidRDefault="003A45B0" w:rsidP="004A3FDC">
                    <w:pPr>
                      <w:pStyle w:val="Heading2"/>
                      <w:rPr>
                        <w:rFonts w:ascii="Times New Roman" w:eastAsia="Times New Roman" w:hAnsi="Times New Roman" w:cs="Times New Roman"/>
                        <w:color w:val="auto"/>
                      </w:rPr>
                    </w:pPr>
                    <w:r>
                      <w:rPr>
                        <w:rFonts w:ascii="Times New Roman" w:eastAsiaTheme="minorEastAsia" w:hAnsi="Times New Roman" w:cs="Times New Roman"/>
                        <w:caps w:val="0"/>
                        <w:color w:val="auto"/>
                      </w:rPr>
                      <w:t>3. RIZAL ELEMENTARY SCHOOL</w:t>
                    </w:r>
                  </w:p>
                  <w:p w14:paraId="3215D58D" w14:textId="6D7D01F1" w:rsidR="004A3FDC" w:rsidRPr="00CD7076" w:rsidRDefault="003A45B0" w:rsidP="004A3FDC">
                    <w:pPr>
                      <w:pStyle w:val="Heading2"/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auto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color w:val="auto"/>
                      </w:rPr>
                      <w:t>BARANGGAY SAN FRANCISCO, PANABO CITY</w:t>
                    </w:r>
                  </w:p>
                  <w:p w14:paraId="7B8376AF" w14:textId="206726E2" w:rsidR="6226A924" w:rsidRPr="00153475" w:rsidRDefault="004A3FDC" w:rsidP="00153475">
                    <w:pPr>
                      <w:spacing w:after="0" w:line="240" w:lineRule="auto"/>
                      <w:rPr>
                        <w:rFonts w:ascii="Times New Roman" w:eastAsiaTheme="minorEastAsia" w:hAnsi="Times New Roman" w:cs="Times New Roman"/>
                      </w:rPr>
                    </w:pPr>
                    <w:r w:rsidRPr="6226A924">
                      <w:rPr>
                        <w:rFonts w:ascii="Times New Roman" w:eastAsia="Times New Roman" w:hAnsi="Times New Roman" w:cs="Times New Roman"/>
                        <w:color w:val="auto"/>
                      </w:rPr>
                      <w:t>S.Y 20</w:t>
                    </w:r>
                    <w:r>
                      <w:rPr>
                        <w:rFonts w:ascii="Times New Roman" w:eastAsia="Times New Roman" w:hAnsi="Times New Roman" w:cs="Times New Roman"/>
                        <w:color w:val="auto"/>
                      </w:rPr>
                      <w:t>02</w:t>
                    </w:r>
                    <w:r w:rsidRPr="6226A924">
                      <w:rPr>
                        <w:rFonts w:ascii="Times New Roman" w:eastAsia="Times New Roman" w:hAnsi="Times New Roman" w:cs="Times New Roman"/>
                        <w:color w:val="auto"/>
                      </w:rPr>
                      <w:t>-</w:t>
                    </w:r>
                    <w:r>
                      <w:rPr>
                        <w:rFonts w:ascii="Times New Roman" w:eastAsia="Times New Roman" w:hAnsi="Times New Roman" w:cs="Times New Roman"/>
                        <w:color w:val="auto"/>
                      </w:rPr>
                      <w:t>2008</w:t>
                    </w:r>
                  </w:p>
                </w:sdtContent>
              </w:sdt>
            </w:sdtContent>
          </w:sdt>
        </w:tc>
      </w:tr>
      <w:tr w:rsidR="00D15A67" w:rsidRPr="00091398" w14:paraId="33A151EE" w14:textId="77777777" w:rsidTr="6226A924">
        <w:tc>
          <w:tcPr>
            <w:tcW w:w="1809" w:type="dxa"/>
          </w:tcPr>
          <w:p w14:paraId="1F0E3940" w14:textId="77777777" w:rsidR="00D15A67" w:rsidRPr="00091398" w:rsidRDefault="6226A924" w:rsidP="6226A924">
            <w:pPr>
              <w:pStyle w:val="Heading1"/>
              <w:rPr>
                <w:rFonts w:ascii="Times New Roman" w:eastAsia="Times New Roman" w:hAnsi="Times New Roman" w:cs="Times New Roman"/>
              </w:rPr>
            </w:pPr>
            <w:r w:rsidRPr="6226A924">
              <w:rPr>
                <w:rFonts w:ascii="Times New Roman" w:eastAsia="Times New Roman" w:hAnsi="Times New Roman" w:cs="Times New Roman"/>
                <w:color w:val="0070C0"/>
              </w:rPr>
              <w:t>Communication</w:t>
            </w:r>
          </w:p>
        </w:tc>
        <w:tc>
          <w:tcPr>
            <w:tcW w:w="219" w:type="dxa"/>
          </w:tcPr>
          <w:p w14:paraId="17EEF55F" w14:textId="77777777" w:rsidR="00D15A67" w:rsidRPr="00091398" w:rsidRDefault="00D15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9" w:type="dxa"/>
          </w:tcPr>
          <w:p w14:paraId="63AB68EE" w14:textId="77777777" w:rsidR="00D15A67" w:rsidRPr="00091398" w:rsidRDefault="00D15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7" w:type="dxa"/>
          </w:tcPr>
          <w:p w14:paraId="2BD4AC9F" w14:textId="64E499B8" w:rsidR="00D15A67" w:rsidRPr="00091398" w:rsidRDefault="6226A924" w:rsidP="6226A924">
            <w:pPr>
              <w:pStyle w:val="ResumeText"/>
              <w:rPr>
                <w:rFonts w:ascii="Times New Roman" w:eastAsia="Times New Roman" w:hAnsi="Times New Roman" w:cs="Times New Roman"/>
              </w:rPr>
            </w:pPr>
            <w:r w:rsidRPr="6226A924">
              <w:rPr>
                <w:rFonts w:ascii="Times New Roman" w:eastAsia="Times New Roman" w:hAnsi="Times New Roman" w:cs="Times New Roman"/>
                <w:color w:val="auto"/>
              </w:rPr>
              <w:t xml:space="preserve">Can speak English, Tagalog and Cebuano in communication. </w:t>
            </w:r>
          </w:p>
        </w:tc>
      </w:tr>
      <w:tr w:rsidR="00D15A67" w:rsidRPr="00091398" w14:paraId="50BBE88E" w14:textId="77777777" w:rsidTr="6226A924">
        <w:tc>
          <w:tcPr>
            <w:tcW w:w="1809" w:type="dxa"/>
          </w:tcPr>
          <w:p w14:paraId="3A7DB553" w14:textId="77777777" w:rsidR="00D15A67" w:rsidRPr="00091398" w:rsidRDefault="6226A924" w:rsidP="6226A924">
            <w:pPr>
              <w:pStyle w:val="Heading1"/>
              <w:rPr>
                <w:rFonts w:ascii="Times New Roman" w:eastAsia="Times New Roman" w:hAnsi="Times New Roman" w:cs="Times New Roman"/>
              </w:rPr>
            </w:pPr>
            <w:r w:rsidRPr="6226A924">
              <w:rPr>
                <w:rFonts w:ascii="Times New Roman" w:eastAsia="Times New Roman" w:hAnsi="Times New Roman" w:cs="Times New Roman"/>
                <w:color w:val="0070C0"/>
              </w:rPr>
              <w:t>Other personal information</w:t>
            </w:r>
          </w:p>
        </w:tc>
        <w:tc>
          <w:tcPr>
            <w:tcW w:w="219" w:type="dxa"/>
          </w:tcPr>
          <w:p w14:paraId="302E6E2F" w14:textId="77777777" w:rsidR="00D15A67" w:rsidRPr="00091398" w:rsidRDefault="00D15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9" w:type="dxa"/>
          </w:tcPr>
          <w:p w14:paraId="7D631EA8" w14:textId="77777777" w:rsidR="00D15A67" w:rsidRPr="00091398" w:rsidRDefault="00D15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7" w:type="dxa"/>
          </w:tcPr>
          <w:p w14:paraId="010BD647" w14:textId="28AFED11" w:rsidR="00D15A67" w:rsidRPr="00091398" w:rsidRDefault="006611D1" w:rsidP="6226A924">
            <w:pPr>
              <w:pStyle w:val="Heading2"/>
              <w:spacing w:after="0"/>
              <w:rPr>
                <w:rFonts w:ascii="Times New Roman," w:eastAsia="Times New Roman," w:hAnsi="Times New Roman," w:cs="Times New Roman,"/>
                <w:b w:val="0"/>
                <w:bCs w:val="0"/>
                <w:color w:val="auto"/>
              </w:rPr>
            </w:pPr>
            <w:r w:rsidRPr="6226A924">
              <w:rPr>
                <w:rFonts w:ascii="Times New Roman," w:eastAsia="Times New Roman," w:hAnsi="Times New Roman," w:cs="Times New Roman,"/>
                <w:b w:val="0"/>
                <w:bCs w:val="0"/>
                <w:caps w:val="0"/>
                <w:color w:val="auto"/>
              </w:rPr>
              <w:t>Gender:</w:t>
            </w:r>
            <w:r w:rsidR="00BF4A95" w:rsidRPr="6226A924">
              <w:rPr>
                <w:rFonts w:ascii="Times New Roman," w:eastAsia="Times New Roman," w:hAnsi="Times New Roman," w:cs="Times New Roman,"/>
                <w:b w:val="0"/>
                <w:bCs w:val="0"/>
                <w:caps w:val="0"/>
                <w:color w:val="auto"/>
              </w:rPr>
              <w:t xml:space="preserve"> </w:t>
            </w:r>
            <w:r w:rsidRPr="6226A924">
              <w:rPr>
                <w:rFonts w:ascii="Times New Roman," w:eastAsia="Times New Roman," w:hAnsi="Times New Roman," w:cs="Times New Roman,"/>
                <w:b w:val="0"/>
                <w:bCs w:val="0"/>
                <w:caps w:val="0"/>
                <w:color w:val="auto"/>
              </w:rPr>
              <w:t>Male</w:t>
            </w:r>
          </w:p>
          <w:p w14:paraId="3A66D4A5" w14:textId="52892CF5" w:rsidR="004B07A8" w:rsidRPr="00091398" w:rsidRDefault="6226A924" w:rsidP="6226A924">
            <w:pPr>
              <w:spacing w:after="0"/>
              <w:rPr>
                <w:rFonts w:ascii="Times New Roman" w:eastAsia="Times New Roman" w:hAnsi="Times New Roman" w:cs="Times New Roman"/>
                <w:color w:val="auto"/>
              </w:rPr>
            </w:pPr>
            <w:r w:rsidRPr="6226A924">
              <w:rPr>
                <w:rFonts w:ascii="Times New Roman" w:eastAsia="Times New Roman" w:hAnsi="Times New Roman" w:cs="Times New Roman"/>
                <w:color w:val="auto"/>
              </w:rPr>
              <w:t xml:space="preserve">Birthdate: </w:t>
            </w:r>
            <w:r w:rsidR="004A3FDC">
              <w:rPr>
                <w:rFonts w:ascii="Times New Roman" w:eastAsia="Times New Roman" w:hAnsi="Times New Roman" w:cs="Times New Roman"/>
                <w:color w:val="auto"/>
              </w:rPr>
              <w:t>June</w:t>
            </w:r>
            <w:r w:rsidRPr="6226A9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r w:rsidR="004A3FDC">
              <w:rPr>
                <w:rFonts w:ascii="Times New Roman" w:eastAsia="Times New Roman" w:hAnsi="Times New Roman" w:cs="Times New Roman"/>
                <w:color w:val="auto"/>
              </w:rPr>
              <w:t>7</w:t>
            </w:r>
            <w:r w:rsidRPr="6226A924">
              <w:rPr>
                <w:rFonts w:ascii="Times New Roman" w:eastAsia="Times New Roman" w:hAnsi="Times New Roman" w:cs="Times New Roman"/>
                <w:color w:val="auto"/>
              </w:rPr>
              <w:t>, 199</w:t>
            </w:r>
            <w:r w:rsidR="004A3FDC">
              <w:rPr>
                <w:rFonts w:ascii="Times New Roman" w:eastAsia="Times New Roman" w:hAnsi="Times New Roman" w:cs="Times New Roman"/>
                <w:color w:val="auto"/>
              </w:rPr>
              <w:t>5</w:t>
            </w:r>
            <w:r w:rsidRPr="6226A924">
              <w:rPr>
                <w:rFonts w:ascii="Times New Roman" w:eastAsia="Times New Roman" w:hAnsi="Times New Roman" w:cs="Times New Roman"/>
                <w:color w:val="auto"/>
              </w:rPr>
              <w:t xml:space="preserve">        </w:t>
            </w:r>
          </w:p>
          <w:p w14:paraId="7C3C7B1E" w14:textId="77777777" w:rsidR="004B07A8" w:rsidRPr="00091398" w:rsidRDefault="6226A924" w:rsidP="6226A924">
            <w:pPr>
              <w:spacing w:after="0"/>
              <w:rPr>
                <w:rFonts w:ascii="Times New Roman" w:eastAsia="Times New Roman" w:hAnsi="Times New Roman" w:cs="Times New Roman"/>
                <w:color w:val="auto"/>
              </w:rPr>
            </w:pPr>
            <w:r w:rsidRPr="6226A924">
              <w:rPr>
                <w:rFonts w:ascii="Times New Roman" w:eastAsia="Times New Roman" w:hAnsi="Times New Roman" w:cs="Times New Roman"/>
                <w:color w:val="auto"/>
              </w:rPr>
              <w:t>Nationality: Filipino</w:t>
            </w:r>
          </w:p>
          <w:p w14:paraId="6AF8CC9D" w14:textId="73D1ADBC" w:rsidR="006611D1" w:rsidRPr="00091398" w:rsidRDefault="6226A924" w:rsidP="6226A924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6226A924">
              <w:rPr>
                <w:rFonts w:ascii="Times New Roman" w:eastAsia="Times New Roman" w:hAnsi="Times New Roman" w:cs="Times New Roman"/>
                <w:color w:val="auto"/>
              </w:rPr>
              <w:t>Civil Status: Single</w:t>
            </w:r>
          </w:p>
        </w:tc>
      </w:tr>
    </w:tbl>
    <w:p w14:paraId="30A10E08" w14:textId="77777777" w:rsidR="00CF6F90" w:rsidRDefault="00CF6F90">
      <w:r>
        <w:rPr>
          <w:caps/>
        </w:rPr>
        <w:br w:type="page"/>
      </w:r>
    </w:p>
    <w:tbl>
      <w:tblPr>
        <w:tblStyle w:val="ResumeTable"/>
        <w:tblW w:w="5190" w:type="pct"/>
        <w:tblLook w:val="04A0" w:firstRow="1" w:lastRow="0" w:firstColumn="1" w:lastColumn="0" w:noHBand="0" w:noVBand="1"/>
      </w:tblPr>
      <w:tblGrid>
        <w:gridCol w:w="1809"/>
        <w:gridCol w:w="219"/>
        <w:gridCol w:w="219"/>
        <w:gridCol w:w="6727"/>
      </w:tblGrid>
      <w:tr w:rsidR="006611D1" w:rsidRPr="00091398" w14:paraId="4D6F9A4B" w14:textId="77777777" w:rsidTr="6226A924">
        <w:tc>
          <w:tcPr>
            <w:tcW w:w="1809" w:type="dxa"/>
          </w:tcPr>
          <w:p w14:paraId="0CDFC970" w14:textId="4611B6DD" w:rsidR="006611D1" w:rsidRPr="00713D13" w:rsidRDefault="6226A924" w:rsidP="6226A924">
            <w:pPr>
              <w:pStyle w:val="Heading1"/>
              <w:rPr>
                <w:rFonts w:ascii="Times New Roman" w:eastAsia="Times New Roman" w:hAnsi="Times New Roman" w:cs="Times New Roman"/>
                <w:color w:val="0070C0"/>
              </w:rPr>
            </w:pPr>
            <w:r w:rsidRPr="6226A924">
              <w:rPr>
                <w:rFonts w:ascii="Times New Roman" w:eastAsia="Times New Roman" w:hAnsi="Times New Roman" w:cs="Times New Roman"/>
                <w:color w:val="0070C0"/>
              </w:rPr>
              <w:lastRenderedPageBreak/>
              <w:t>References</w:t>
            </w:r>
          </w:p>
        </w:tc>
        <w:tc>
          <w:tcPr>
            <w:tcW w:w="219" w:type="dxa"/>
          </w:tcPr>
          <w:p w14:paraId="6D7FAF9E" w14:textId="77777777" w:rsidR="006611D1" w:rsidRPr="00713D13" w:rsidRDefault="006611D1" w:rsidP="00B551D2">
            <w:pPr>
              <w:rPr>
                <w:rFonts w:ascii="Times New Roman" w:hAnsi="Times New Roman" w:cs="Times New Roman"/>
                <w:color w:val="0070C0"/>
              </w:rPr>
            </w:pPr>
          </w:p>
        </w:tc>
        <w:tc>
          <w:tcPr>
            <w:tcW w:w="219" w:type="dxa"/>
          </w:tcPr>
          <w:p w14:paraId="31F43C1A" w14:textId="77777777" w:rsidR="006611D1" w:rsidRPr="00091398" w:rsidRDefault="006611D1" w:rsidP="00B551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27" w:type="dxa"/>
          </w:tcPr>
          <w:sdt>
            <w:sdtPr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color w:val="auto"/>
              </w:rPr>
              <w:id w:val="-860052049"/>
            </w:sdtPr>
            <w:sdtEndPr/>
            <w:sdtConten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auto"/>
                  </w:rPr>
                  <w:id w:val="-1803600371"/>
                </w:sdtPr>
                <w:sdtEndPr/>
                <w:sdtContent>
                  <w:p w14:paraId="337D852C" w14:textId="3E3DE019" w:rsidR="006611D1" w:rsidRPr="00091398" w:rsidRDefault="006611D1" w:rsidP="6226A924">
                    <w:pPr>
                      <w:pStyle w:val="Heading2"/>
                      <w:rPr>
                        <w:rFonts w:ascii="Times New Roman" w:eastAsia="Times New Roman" w:hAnsi="Times New Roman" w:cs="Times New Roman"/>
                        <w:color w:val="auto"/>
                      </w:rPr>
                    </w:pPr>
                    <w:r w:rsidRPr="6226A924">
                      <w:rPr>
                        <w:rFonts w:ascii="Times New Roman," w:eastAsia="Times New Roman," w:hAnsi="Times New Roman," w:cs="Times New Roman,"/>
                        <w:caps w:val="0"/>
                        <w:color w:val="auto"/>
                      </w:rPr>
                      <w:t>1</w:t>
                    </w:r>
                    <w:r w:rsidRPr="6226A924">
                      <w:rPr>
                        <w:rFonts w:ascii="Times New Roman," w:eastAsia="Times New Roman," w:hAnsi="Times New Roman," w:cs="Times New Roman,"/>
                        <w:b w:val="0"/>
                        <w:bCs w:val="0"/>
                        <w:caps w:val="0"/>
                        <w:color w:val="auto"/>
                      </w:rPr>
                      <w:t xml:space="preserve">. </w:t>
                    </w:r>
                    <w:r w:rsidR="00D6064B" w:rsidRPr="6226A924">
                      <w:rPr>
                        <w:rFonts w:ascii="Times New Roman" w:eastAsia="Times New Roman" w:hAnsi="Times New Roman" w:cs="Times New Roman"/>
                        <w:color w:val="auto"/>
                      </w:rPr>
                      <w:t>Mr</w:t>
                    </w:r>
                    <w:r w:rsidR="003A45B0">
                      <w:rPr>
                        <w:rFonts w:ascii="Times New Roman" w:eastAsia="Times New Roman" w:hAnsi="Times New Roman" w:cs="Times New Roman"/>
                        <w:color w:val="auto"/>
                      </w:rPr>
                      <w:t>. JAY-AR CLEMENTE</w:t>
                    </w:r>
                  </w:p>
                  <w:p w14:paraId="3EC6F6B0" w14:textId="788C6BE1" w:rsidR="006611D1" w:rsidRPr="00091398" w:rsidRDefault="003A45B0" w:rsidP="6226A924">
                    <w:pPr>
                      <w:pStyle w:val="ResumeText"/>
                      <w:rPr>
                        <w:rFonts w:ascii="Times New Roman" w:eastAsia="Times New Roman" w:hAnsi="Times New Roman" w:cs="Times New Roman"/>
                        <w:color w:val="auto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auto"/>
                      </w:rPr>
                      <w:t xml:space="preserve">ENCODER AT BREADFACTORY </w:t>
                    </w:r>
                  </w:p>
                  <w:p w14:paraId="4A74D4E1" w14:textId="77777777" w:rsidR="006611D1" w:rsidRPr="00091398" w:rsidRDefault="6226A924" w:rsidP="6226A924">
                    <w:pPr>
                      <w:rPr>
                        <w:rFonts w:ascii="Times New Roman" w:eastAsia="Times New Roman" w:hAnsi="Times New Roman" w:cs="Times New Roman"/>
                        <w:color w:val="auto"/>
                      </w:rPr>
                    </w:pPr>
                    <w:r w:rsidRPr="6226A924">
                      <w:rPr>
                        <w:rFonts w:ascii="Times New Roman" w:eastAsia="Times New Roman" w:hAnsi="Times New Roman" w:cs="Times New Roman"/>
                        <w:color w:val="auto"/>
                      </w:rPr>
                      <w:t>+639258413956</w:t>
                    </w:r>
                  </w:p>
                </w:sdtContent>
              </w:sd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auto"/>
                  </w:rPr>
                  <w:id w:val="1167751558"/>
                </w:sdtPr>
                <w:sdtEndPr/>
                <w:sdtContent>
                  <w:p w14:paraId="09869E5D" w14:textId="27E28376" w:rsidR="006611D1" w:rsidRPr="00091398" w:rsidRDefault="006611D1" w:rsidP="6226A924">
                    <w:pPr>
                      <w:pStyle w:val="Heading2"/>
                      <w:rPr>
                        <w:rFonts w:ascii="Times New Roman" w:eastAsia="Times New Roman" w:hAnsi="Times New Roman" w:cs="Times New Roman"/>
                        <w:color w:val="auto"/>
                      </w:rPr>
                    </w:pPr>
                    <w:r w:rsidRPr="6226A924">
                      <w:rPr>
                        <w:rFonts w:ascii="Times New Roman," w:eastAsia="Times New Roman," w:hAnsi="Times New Roman," w:cs="Times New Roman,"/>
                        <w:caps w:val="0"/>
                        <w:color w:val="auto"/>
                      </w:rPr>
                      <w:t>2</w:t>
                    </w:r>
                    <w:r w:rsidRPr="6226A924">
                      <w:rPr>
                        <w:rFonts w:ascii="Times New Roman," w:eastAsia="Times New Roman," w:hAnsi="Times New Roman," w:cs="Times New Roman,"/>
                        <w:b w:val="0"/>
                        <w:bCs w:val="0"/>
                        <w:caps w:val="0"/>
                        <w:color w:val="auto"/>
                      </w:rPr>
                      <w:t xml:space="preserve">. </w:t>
                    </w:r>
                    <w:r w:rsidR="003A45B0">
                      <w:rPr>
                        <w:rFonts w:ascii="Times New Roman," w:eastAsia="Times New Roman," w:hAnsi="Times New Roman," w:cs="Times New Roman,"/>
                        <w:color w:val="auto"/>
                      </w:rPr>
                      <w:t xml:space="preserve">MR. </w:t>
                    </w:r>
                    <w:r w:rsidR="00CF6F90">
                      <w:rPr>
                        <w:rFonts w:ascii="Times New Roman," w:eastAsia="Times New Roman," w:hAnsi="Times New Roman," w:cs="Times New Roman,"/>
                        <w:color w:val="auto"/>
                      </w:rPr>
                      <w:t>ALRENE CALOTIS</w:t>
                    </w:r>
                  </w:p>
                  <w:p w14:paraId="3F144337" w14:textId="502F6410" w:rsidR="006611D1" w:rsidRPr="00091398" w:rsidRDefault="00CF6F90" w:rsidP="6226A924">
                    <w:pPr>
                      <w:pStyle w:val="ResumeText"/>
                      <w:rPr>
                        <w:rFonts w:ascii="Times New Roman" w:eastAsia="Times New Roman" w:hAnsi="Times New Roman" w:cs="Times New Roman"/>
                        <w:color w:val="auto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auto"/>
                      </w:rPr>
                      <w:t>DEPED NURSE</w:t>
                    </w:r>
                  </w:p>
                  <w:p w14:paraId="3C3A1DF4" w14:textId="706873B6" w:rsidR="006611D1" w:rsidRPr="00091398" w:rsidRDefault="6226A924" w:rsidP="6226A924">
                    <w:pPr>
                      <w:rPr>
                        <w:rFonts w:ascii="Times New Roman" w:eastAsia="Times New Roman" w:hAnsi="Times New Roman" w:cs="Times New Roman"/>
                        <w:color w:val="auto"/>
                      </w:rPr>
                    </w:pPr>
                    <w:r w:rsidRPr="6226A924">
                      <w:rPr>
                        <w:rFonts w:ascii="Times New Roman" w:eastAsia="Times New Roman" w:hAnsi="Times New Roman" w:cs="Times New Roman"/>
                        <w:color w:val="auto"/>
                      </w:rPr>
                      <w:t>+</w:t>
                    </w:r>
                    <w:r w:rsidR="00CF6F90">
                      <w:rPr>
                        <w:rFonts w:ascii="Times New Roman" w:eastAsia="Times New Roman" w:hAnsi="Times New Roman" w:cs="Times New Roman"/>
                        <w:color w:val="auto"/>
                      </w:rPr>
                      <w:t>639328580541</w:t>
                    </w:r>
                  </w:p>
                </w:sdtContent>
              </w:sdt>
              <w:sdt>
                <w:sdtPr>
                  <w:rPr>
                    <w:rFonts w:ascii="Times New Roman" w:eastAsiaTheme="minorEastAsia" w:hAnsi="Times New Roman" w:cs="Times New Roman"/>
                    <w:b w:val="0"/>
                    <w:bCs w:val="0"/>
                    <w:caps w:val="0"/>
                    <w:color w:val="auto"/>
                  </w:rPr>
                  <w:id w:val="1792170389"/>
                </w:sdtPr>
                <w:sdtEndPr/>
                <w:sdtContent>
                  <w:p w14:paraId="2794ADDE" w14:textId="52784513" w:rsidR="006611D1" w:rsidRPr="00091398" w:rsidRDefault="006611D1" w:rsidP="6226A924">
                    <w:pPr>
                      <w:pStyle w:val="Heading2"/>
                      <w:rPr>
                        <w:rFonts w:ascii="Times New Roman" w:eastAsia="Times New Roman" w:hAnsi="Times New Roman" w:cs="Times New Roman"/>
                        <w:color w:val="auto"/>
                      </w:rPr>
                    </w:pPr>
                    <w:r w:rsidRPr="6226A924">
                      <w:rPr>
                        <w:rFonts w:ascii="Times New Roman," w:eastAsia="Times New Roman," w:hAnsi="Times New Roman," w:cs="Times New Roman,"/>
                        <w:caps w:val="0"/>
                        <w:color w:val="auto"/>
                      </w:rPr>
                      <w:t>3</w:t>
                    </w:r>
                    <w:r w:rsidRPr="6226A924">
                      <w:rPr>
                        <w:rFonts w:ascii="Times New Roman," w:eastAsia="Times New Roman," w:hAnsi="Times New Roman," w:cs="Times New Roman,"/>
                        <w:b w:val="0"/>
                        <w:bCs w:val="0"/>
                        <w:caps w:val="0"/>
                        <w:color w:val="auto"/>
                      </w:rPr>
                      <w:t xml:space="preserve">. </w:t>
                    </w:r>
                    <w:r w:rsidR="00D6064B" w:rsidRPr="6226A924">
                      <w:rPr>
                        <w:rFonts w:ascii="Times New Roman" w:eastAsia="Times New Roman" w:hAnsi="Times New Roman" w:cs="Times New Roman"/>
                        <w:color w:val="auto"/>
                      </w:rPr>
                      <w:t>m</w:t>
                    </w:r>
                    <w:r w:rsidR="00A252AC" w:rsidRPr="6226A924">
                      <w:rPr>
                        <w:rFonts w:ascii="Times New Roman" w:eastAsia="Times New Roman" w:hAnsi="Times New Roman" w:cs="Times New Roman"/>
                        <w:color w:val="auto"/>
                      </w:rPr>
                      <w:t>r</w:t>
                    </w:r>
                    <w:r w:rsidRPr="6226A924">
                      <w:rPr>
                        <w:rFonts w:ascii="Times New Roman" w:eastAsia="Times New Roman" w:hAnsi="Times New Roman" w:cs="Times New Roman"/>
                        <w:color w:val="auto"/>
                      </w:rPr>
                      <w:t>.</w:t>
                    </w:r>
                    <w:r w:rsidR="009D0E13">
                      <w:rPr>
                        <w:rFonts w:ascii="Times New Roman" w:eastAsia="Times New Roman" w:hAnsi="Times New Roman" w:cs="Times New Roman"/>
                        <w:color w:val="auto"/>
                      </w:rPr>
                      <w:t xml:space="preserve"> </w:t>
                    </w:r>
                    <w:r w:rsidR="00CF6F90">
                      <w:rPr>
                        <w:rFonts w:ascii="Times New Roman" w:eastAsia="Times New Roman" w:hAnsi="Times New Roman" w:cs="Times New Roman"/>
                        <w:color w:val="auto"/>
                      </w:rPr>
                      <w:t>IVAN MONDONEDO</w:t>
                    </w:r>
                  </w:p>
                  <w:p w14:paraId="69C750D7" w14:textId="10B30E0C" w:rsidR="006611D1" w:rsidRPr="00091398" w:rsidRDefault="00CF6F90" w:rsidP="6226A924">
                    <w:pPr>
                      <w:pStyle w:val="ResumeText"/>
                      <w:rPr>
                        <w:rFonts w:ascii="Times New Roman" w:eastAsia="Times New Roman" w:hAnsi="Times New Roman" w:cs="Times New Roman"/>
                        <w:color w:val="auto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auto"/>
                      </w:rPr>
                      <w:t>EMPLOYEE AT THE CITY HALL OF PANABO CITY</w:t>
                    </w:r>
                  </w:p>
                  <w:p w14:paraId="42345820" w14:textId="45F96D64" w:rsidR="006611D1" w:rsidRPr="00091398" w:rsidRDefault="6226A924" w:rsidP="6226A924">
                    <w:pPr>
                      <w:rPr>
                        <w:rFonts w:ascii="Times New Roman" w:eastAsia="Times New Roman" w:hAnsi="Times New Roman" w:cs="Times New Roman"/>
                      </w:rPr>
                    </w:pPr>
                    <w:r w:rsidRPr="6226A924">
                      <w:rPr>
                        <w:rFonts w:ascii="Times New Roman" w:eastAsia="Times New Roman" w:hAnsi="Times New Roman" w:cs="Times New Roman"/>
                        <w:color w:val="auto"/>
                      </w:rPr>
                      <w:t>+63</w:t>
                    </w:r>
                    <w:r w:rsidR="00CF6F90">
                      <w:rPr>
                        <w:rFonts w:ascii="Times New Roman" w:eastAsia="Times New Roman" w:hAnsi="Times New Roman" w:cs="Times New Roman"/>
                        <w:color w:val="auto"/>
                      </w:rPr>
                      <w:t>9177070726</w:t>
                    </w:r>
                  </w:p>
                </w:sdtContent>
              </w:sdt>
            </w:sdtContent>
          </w:sdt>
          <w:p w14:paraId="0E545AE7" w14:textId="77777777" w:rsidR="6226A924" w:rsidRDefault="6226A924"/>
        </w:tc>
      </w:tr>
    </w:tbl>
    <w:p w14:paraId="700824A0" w14:textId="77777777" w:rsidR="002C42BC" w:rsidRPr="00091398" w:rsidRDefault="002C42BC" w:rsidP="000C48C3">
      <w:pPr>
        <w:rPr>
          <w:rFonts w:ascii="Times New Roman" w:hAnsi="Times New Roman" w:cs="Times New Roman"/>
        </w:rPr>
      </w:pPr>
    </w:p>
    <w:sectPr w:rsidR="002C42BC" w:rsidRPr="00091398" w:rsidSect="00713D13">
      <w:footerReference w:type="default" r:id="rId10"/>
      <w:pgSz w:w="12240" w:h="15840" w:code="1"/>
      <w:pgMar w:top="1440" w:right="1440" w:bottom="1440" w:left="2155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688E1" w14:textId="77777777" w:rsidR="00B80F66" w:rsidRDefault="00B80F66">
      <w:pPr>
        <w:spacing w:before="0" w:after="0" w:line="240" w:lineRule="auto"/>
      </w:pPr>
      <w:r>
        <w:separator/>
      </w:r>
    </w:p>
  </w:endnote>
  <w:endnote w:type="continuationSeparator" w:id="0">
    <w:p w14:paraId="5131DD33" w14:textId="77777777" w:rsidR="00B80F66" w:rsidRDefault="00B80F6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,Times New Rom">
    <w:altName w:val="Palatino Linotype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,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2DF40" w14:textId="77777777" w:rsidR="002C42BC" w:rsidRDefault="6226A924">
    <w:pPr>
      <w:pStyle w:val="Footer"/>
    </w:pPr>
    <w:r>
      <w:t xml:space="preserve">Page </w:t>
    </w:r>
    <w:r w:rsidR="00414819" w:rsidRPr="6226A924">
      <w:rPr>
        <w:noProof/>
      </w:rPr>
      <w:fldChar w:fldCharType="begin"/>
    </w:r>
    <w:r w:rsidR="00414819" w:rsidRPr="6226A924">
      <w:rPr>
        <w:noProof/>
      </w:rPr>
      <w:instrText xml:space="preserve"> PAGE </w:instrText>
    </w:r>
    <w:r w:rsidR="00414819" w:rsidRPr="6226A924">
      <w:rPr>
        <w:noProof/>
      </w:rPr>
      <w:fldChar w:fldCharType="separate"/>
    </w:r>
    <w:r w:rsidRPr="6226A924">
      <w:rPr>
        <w:noProof/>
      </w:rPr>
      <w:t>2</w:t>
    </w:r>
    <w:r w:rsidR="00414819" w:rsidRPr="6226A92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92209" w14:textId="77777777" w:rsidR="00B80F66" w:rsidRDefault="00B80F66">
      <w:pPr>
        <w:spacing w:before="0" w:after="0" w:line="240" w:lineRule="auto"/>
      </w:pPr>
      <w:r>
        <w:separator/>
      </w:r>
    </w:p>
  </w:footnote>
  <w:footnote w:type="continuationSeparator" w:id="0">
    <w:p w14:paraId="5A526815" w14:textId="77777777" w:rsidR="00B80F66" w:rsidRDefault="00B80F66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67"/>
    <w:rsid w:val="00091398"/>
    <w:rsid w:val="00091D19"/>
    <w:rsid w:val="000C40EB"/>
    <w:rsid w:val="000C48C3"/>
    <w:rsid w:val="00101375"/>
    <w:rsid w:val="00131E67"/>
    <w:rsid w:val="00153475"/>
    <w:rsid w:val="001621EF"/>
    <w:rsid w:val="00162709"/>
    <w:rsid w:val="00171F21"/>
    <w:rsid w:val="001D49D5"/>
    <w:rsid w:val="001D7084"/>
    <w:rsid w:val="00226C1C"/>
    <w:rsid w:val="00294B08"/>
    <w:rsid w:val="002A564E"/>
    <w:rsid w:val="002B03C7"/>
    <w:rsid w:val="002C42BC"/>
    <w:rsid w:val="003325CD"/>
    <w:rsid w:val="00350D22"/>
    <w:rsid w:val="003A45B0"/>
    <w:rsid w:val="00414819"/>
    <w:rsid w:val="00447375"/>
    <w:rsid w:val="004A3FDC"/>
    <w:rsid w:val="004B07A8"/>
    <w:rsid w:val="004E11A2"/>
    <w:rsid w:val="004F4E3A"/>
    <w:rsid w:val="00524529"/>
    <w:rsid w:val="00587073"/>
    <w:rsid w:val="006170AE"/>
    <w:rsid w:val="00630172"/>
    <w:rsid w:val="006611D1"/>
    <w:rsid w:val="006A06A9"/>
    <w:rsid w:val="006D7637"/>
    <w:rsid w:val="00713D13"/>
    <w:rsid w:val="007C019B"/>
    <w:rsid w:val="007C36BB"/>
    <w:rsid w:val="007D3D04"/>
    <w:rsid w:val="00800D34"/>
    <w:rsid w:val="00830CDD"/>
    <w:rsid w:val="00851087"/>
    <w:rsid w:val="008E2FDF"/>
    <w:rsid w:val="008E4C14"/>
    <w:rsid w:val="009013CA"/>
    <w:rsid w:val="00923D10"/>
    <w:rsid w:val="00944086"/>
    <w:rsid w:val="00955385"/>
    <w:rsid w:val="00955FB1"/>
    <w:rsid w:val="0098129C"/>
    <w:rsid w:val="00982C19"/>
    <w:rsid w:val="009D0E13"/>
    <w:rsid w:val="00A252AC"/>
    <w:rsid w:val="00AB0087"/>
    <w:rsid w:val="00B215A3"/>
    <w:rsid w:val="00B40FFA"/>
    <w:rsid w:val="00B80F66"/>
    <w:rsid w:val="00BD54BE"/>
    <w:rsid w:val="00BF0630"/>
    <w:rsid w:val="00BF4A95"/>
    <w:rsid w:val="00BF7C06"/>
    <w:rsid w:val="00C04A7B"/>
    <w:rsid w:val="00C26E0D"/>
    <w:rsid w:val="00C44399"/>
    <w:rsid w:val="00C82539"/>
    <w:rsid w:val="00CB35B1"/>
    <w:rsid w:val="00CD7076"/>
    <w:rsid w:val="00CF6F90"/>
    <w:rsid w:val="00D15A67"/>
    <w:rsid w:val="00D6064B"/>
    <w:rsid w:val="00D710B4"/>
    <w:rsid w:val="00D73ABE"/>
    <w:rsid w:val="00D914A4"/>
    <w:rsid w:val="00DE0521"/>
    <w:rsid w:val="00E77FB4"/>
    <w:rsid w:val="00EB4F9A"/>
    <w:rsid w:val="00EB5548"/>
    <w:rsid w:val="00EC103C"/>
    <w:rsid w:val="00F6211C"/>
    <w:rsid w:val="00F715FE"/>
    <w:rsid w:val="00F86452"/>
    <w:rsid w:val="00FA0A26"/>
    <w:rsid w:val="00FA678E"/>
    <w:rsid w:val="00FF69A8"/>
    <w:rsid w:val="6226A9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C8579E2"/>
  <w15:docId w15:val="{CBB1C086-5FC7-4CF8-9763-D16DB8CE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019B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7C019B"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7C019B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01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1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19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1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1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1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1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19B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19B"/>
    <w:rPr>
      <w:kern w:val="20"/>
    </w:rPr>
  </w:style>
  <w:style w:type="paragraph" w:styleId="Footer">
    <w:name w:val="footer"/>
    <w:basedOn w:val="Normal"/>
    <w:link w:val="FooterChar"/>
    <w:uiPriority w:val="2"/>
    <w:unhideWhenUsed/>
    <w:rsid w:val="007C019B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sid w:val="007C019B"/>
    <w:rPr>
      <w:kern w:val="20"/>
    </w:rPr>
  </w:style>
  <w:style w:type="paragraph" w:customStyle="1" w:styleId="ResumeText">
    <w:name w:val="Resume Text"/>
    <w:basedOn w:val="Normal"/>
    <w:qFormat/>
    <w:rsid w:val="007C019B"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sid w:val="007C019B"/>
    <w:rPr>
      <w:color w:val="808080"/>
    </w:rPr>
  </w:style>
  <w:style w:type="table" w:styleId="TableGrid">
    <w:name w:val="Table Grid"/>
    <w:basedOn w:val="TableNormal"/>
    <w:uiPriority w:val="59"/>
    <w:rsid w:val="007C0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7C019B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sid w:val="007C019B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C019B"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19B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19B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19B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19B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19B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19B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rsid w:val="007C019B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rsid w:val="007C019B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rsid w:val="007C019B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sid w:val="007C019B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rsid w:val="007C019B"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rsid w:val="007C019B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sid w:val="007C019B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rsid w:val="007C019B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sid w:val="007C019B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rsid w:val="007C019B"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sid w:val="007C019B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sid w:val="007C019B"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rsid w:val="007C019B"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rsid w:val="007C019B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1D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1D1"/>
    <w:rPr>
      <w:rFonts w:ascii="Segoe UI" w:hAnsi="Segoe UI" w:cs="Segoe UI"/>
      <w:kern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7CF33237CB74C91B63D3F16B2C2C5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632B3-A4C6-4A66-840D-4A1147793AA1}"/>
      </w:docPartPr>
      <w:docPartBody>
        <w:p w:rsidR="00C34AE7" w:rsidRDefault="001E5AC2">
          <w:pPr>
            <w:pStyle w:val="A7CF33237CB74C91B63D3F16B2C2C530"/>
          </w:pPr>
          <w:r>
            <w:t>[City, ST ZIP Code]</w:t>
          </w:r>
        </w:p>
      </w:docPartBody>
    </w:docPart>
    <w:docPart>
      <w:docPartPr>
        <w:name w:val="5E3538E49CA34A52B1644FBF8F80B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2BBA5-5E01-49C6-982B-52F451FB477F}"/>
      </w:docPartPr>
      <w:docPartBody>
        <w:p w:rsidR="00C34AE7" w:rsidRDefault="001E5AC2">
          <w:pPr>
            <w:pStyle w:val="5E3538E49CA34A52B1644FBF8F80BC15"/>
          </w:pPr>
          <w:r>
            <w:t>[Telephone]</w:t>
          </w:r>
        </w:p>
      </w:docPartBody>
    </w:docPart>
    <w:docPart>
      <w:docPartPr>
        <w:name w:val="A81C1D4379CF402EBDBEC43631EAD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B1397-FBFB-47A4-8673-18A739595522}"/>
      </w:docPartPr>
      <w:docPartBody>
        <w:p w:rsidR="00C34AE7" w:rsidRDefault="001E5AC2">
          <w:pPr>
            <w:pStyle w:val="A81C1D4379CF402EBDBEC43631EAD182"/>
          </w:pPr>
          <w:r>
            <w:t>[Website]</w:t>
          </w:r>
        </w:p>
      </w:docPartBody>
    </w:docPart>
    <w:docPart>
      <w:docPartPr>
        <w:name w:val="ACBD0A18E6E049B48E459F41D740B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48CC2-3CB3-45CC-A1AB-8AB420F89AF4}"/>
      </w:docPartPr>
      <w:docPartBody>
        <w:p w:rsidR="00C34AE7" w:rsidRDefault="001E5AC2">
          <w:pPr>
            <w:pStyle w:val="ACBD0A18E6E049B48E459F41D740B0AE"/>
          </w:pPr>
          <w:r>
            <w:t>[Your Name]</w:t>
          </w:r>
        </w:p>
      </w:docPartBody>
    </w:docPart>
    <w:docPart>
      <w:docPartPr>
        <w:name w:val="64DED4E311BA4A6CB471687C5606B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AD0FB-C50A-45CD-A207-CB33A79878FE}"/>
      </w:docPartPr>
      <w:docPartBody>
        <w:p w:rsidR="00A45848" w:rsidRDefault="00C34AE7" w:rsidP="00C34AE7">
          <w:pPr>
            <w:pStyle w:val="64DED4E311BA4A6CB471687C5606B03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81F55EE468245F1B7665AB2C9659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B6DC5-2A2A-4974-A81B-9631EC076843}"/>
      </w:docPartPr>
      <w:docPartBody>
        <w:p w:rsidR="000124FC" w:rsidRDefault="00B5513C" w:rsidP="00B5513C">
          <w:pPr>
            <w:pStyle w:val="681F55EE468245F1B7665AB2C96598A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E563EBD89A346899F4AD3FC240F6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FD969-82DD-4915-A735-D0C6B15D1833}"/>
      </w:docPartPr>
      <w:docPartBody>
        <w:p w:rsidR="000124FC" w:rsidRDefault="00B5513C" w:rsidP="00B5513C">
          <w:pPr>
            <w:pStyle w:val="AE563EBD89A346899F4AD3FC240F69E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C7E04B7CED14C59A5291232BFCC0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22CC8-ADF7-4721-AA64-E6AAAB7531D0}"/>
      </w:docPartPr>
      <w:docPartBody>
        <w:p w:rsidR="000124FC" w:rsidRDefault="00B5513C" w:rsidP="00B5513C">
          <w:pPr>
            <w:pStyle w:val="AC7E04B7CED14C59A5291232BFCC0E3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6227E884BDE4D90B2C6C8CA6DE2F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7A40B-7B08-4B37-AD6B-489C1D6AA449}"/>
      </w:docPartPr>
      <w:docPartBody>
        <w:p w:rsidR="000124FC" w:rsidRDefault="00B5513C" w:rsidP="00B5513C">
          <w:pPr>
            <w:pStyle w:val="A6227E884BDE4D90B2C6C8CA6DE2FF7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,Times New Rom">
    <w:altName w:val="Palatino Linotype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,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5AC2"/>
    <w:rsid w:val="000124FC"/>
    <w:rsid w:val="0014396D"/>
    <w:rsid w:val="001E5AC2"/>
    <w:rsid w:val="001F624C"/>
    <w:rsid w:val="00340A92"/>
    <w:rsid w:val="00464A61"/>
    <w:rsid w:val="00564D55"/>
    <w:rsid w:val="00585E29"/>
    <w:rsid w:val="00631566"/>
    <w:rsid w:val="006E6BE4"/>
    <w:rsid w:val="00842450"/>
    <w:rsid w:val="00901490"/>
    <w:rsid w:val="009F0AA4"/>
    <w:rsid w:val="00A45848"/>
    <w:rsid w:val="00A910E7"/>
    <w:rsid w:val="00AF2C60"/>
    <w:rsid w:val="00B5513C"/>
    <w:rsid w:val="00BF2A52"/>
    <w:rsid w:val="00C34AE7"/>
    <w:rsid w:val="00F810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0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DF70DA927F4BB8AA57A9639663ADF3">
    <w:name w:val="3FDF70DA927F4BB8AA57A9639663ADF3"/>
    <w:rsid w:val="00340A92"/>
  </w:style>
  <w:style w:type="paragraph" w:customStyle="1" w:styleId="A7CF33237CB74C91B63D3F16B2C2C530">
    <w:name w:val="A7CF33237CB74C91B63D3F16B2C2C530"/>
    <w:rsid w:val="00340A92"/>
  </w:style>
  <w:style w:type="paragraph" w:customStyle="1" w:styleId="5E3538E49CA34A52B1644FBF8F80BC15">
    <w:name w:val="5E3538E49CA34A52B1644FBF8F80BC15"/>
    <w:rsid w:val="00340A92"/>
  </w:style>
  <w:style w:type="paragraph" w:customStyle="1" w:styleId="A81C1D4379CF402EBDBEC43631EAD182">
    <w:name w:val="A81C1D4379CF402EBDBEC43631EAD182"/>
    <w:rsid w:val="00340A92"/>
  </w:style>
  <w:style w:type="character" w:styleId="Emphasis">
    <w:name w:val="Emphasis"/>
    <w:basedOn w:val="DefaultParagraphFont"/>
    <w:uiPriority w:val="2"/>
    <w:unhideWhenUsed/>
    <w:qFormat/>
    <w:rsid w:val="00564D55"/>
    <w:rPr>
      <w:color w:val="4472C4" w:themeColor="accent1"/>
    </w:rPr>
  </w:style>
  <w:style w:type="paragraph" w:customStyle="1" w:styleId="9FEF149F4FF848EC8AC10C821B2ABA02">
    <w:name w:val="9FEF149F4FF848EC8AC10C821B2ABA02"/>
    <w:rsid w:val="00340A92"/>
  </w:style>
  <w:style w:type="paragraph" w:customStyle="1" w:styleId="ACBD0A18E6E049B48E459F41D740B0AE">
    <w:name w:val="ACBD0A18E6E049B48E459F41D740B0AE"/>
    <w:rsid w:val="00340A92"/>
  </w:style>
  <w:style w:type="paragraph" w:customStyle="1" w:styleId="238FCBADBDD943FFB1BD8C11B8D31747">
    <w:name w:val="238FCBADBDD943FFB1BD8C11B8D31747"/>
    <w:rsid w:val="00340A92"/>
  </w:style>
  <w:style w:type="paragraph" w:customStyle="1" w:styleId="ResumeText">
    <w:name w:val="Resume Text"/>
    <w:basedOn w:val="Normal"/>
    <w:qFormat/>
    <w:rsid w:val="00340A92"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9C22D7EC79AA482DAA8C4E72DEF6BE20">
    <w:name w:val="9C22D7EC79AA482DAA8C4E72DEF6BE20"/>
    <w:rsid w:val="00340A92"/>
  </w:style>
  <w:style w:type="character" w:styleId="PlaceholderText">
    <w:name w:val="Placeholder Text"/>
    <w:basedOn w:val="DefaultParagraphFont"/>
    <w:uiPriority w:val="99"/>
    <w:semiHidden/>
    <w:rsid w:val="00B5513C"/>
    <w:rPr>
      <w:color w:val="808080"/>
    </w:rPr>
  </w:style>
  <w:style w:type="paragraph" w:customStyle="1" w:styleId="51884915729648F89A0CEE413E714068">
    <w:name w:val="51884915729648F89A0CEE413E714068"/>
    <w:rsid w:val="00340A92"/>
  </w:style>
  <w:style w:type="paragraph" w:customStyle="1" w:styleId="CA3BB99D225A446E8D11191DBECD0284">
    <w:name w:val="CA3BB99D225A446E8D11191DBECD0284"/>
    <w:rsid w:val="00340A92"/>
  </w:style>
  <w:style w:type="paragraph" w:customStyle="1" w:styleId="3E202161BA39429A8620DFE2BAC5CF6A">
    <w:name w:val="3E202161BA39429A8620DFE2BAC5CF6A"/>
    <w:rsid w:val="00340A92"/>
  </w:style>
  <w:style w:type="paragraph" w:customStyle="1" w:styleId="BAF1F2D7A96C4F9B9F677131D4DA9466">
    <w:name w:val="BAF1F2D7A96C4F9B9F677131D4DA9466"/>
    <w:rsid w:val="00340A92"/>
  </w:style>
  <w:style w:type="paragraph" w:customStyle="1" w:styleId="8997A7FE1D5A484EBB731D30DC5C1F98">
    <w:name w:val="8997A7FE1D5A484EBB731D30DC5C1F98"/>
    <w:rsid w:val="00340A92"/>
  </w:style>
  <w:style w:type="paragraph" w:customStyle="1" w:styleId="C23D9ACF3D934854BAF82E26601E4FEB">
    <w:name w:val="C23D9ACF3D934854BAF82E26601E4FEB"/>
    <w:rsid w:val="00340A92"/>
  </w:style>
  <w:style w:type="paragraph" w:customStyle="1" w:styleId="7CD3DBA0D11E47B88185BB92A69F05FA">
    <w:name w:val="7CD3DBA0D11E47B88185BB92A69F05FA"/>
    <w:rsid w:val="00340A92"/>
  </w:style>
  <w:style w:type="paragraph" w:customStyle="1" w:styleId="0147F2926BE64250AA6A20A1F40DCA09">
    <w:name w:val="0147F2926BE64250AA6A20A1F40DCA09"/>
    <w:rsid w:val="00340A92"/>
  </w:style>
  <w:style w:type="paragraph" w:customStyle="1" w:styleId="76795E19CCD54EB8B79015796B4B337C">
    <w:name w:val="76795E19CCD54EB8B79015796B4B337C"/>
    <w:rsid w:val="00340A92"/>
  </w:style>
  <w:style w:type="paragraph" w:customStyle="1" w:styleId="48E39214A919407183C4B413F9DC2602">
    <w:name w:val="48E39214A919407183C4B413F9DC2602"/>
    <w:rsid w:val="00340A92"/>
  </w:style>
  <w:style w:type="paragraph" w:customStyle="1" w:styleId="597315D11502475A9D14C59BEC44A2C4">
    <w:name w:val="597315D11502475A9D14C59BEC44A2C4"/>
    <w:rsid w:val="00340A92"/>
  </w:style>
  <w:style w:type="paragraph" w:customStyle="1" w:styleId="E2E9BB4A6D394B268CB9C6DCA63FC17C">
    <w:name w:val="E2E9BB4A6D394B268CB9C6DCA63FC17C"/>
    <w:rsid w:val="00C34AE7"/>
  </w:style>
  <w:style w:type="paragraph" w:customStyle="1" w:styleId="C807279354C04A0BB3A3F018CDA81F6A">
    <w:name w:val="C807279354C04A0BB3A3F018CDA81F6A"/>
    <w:rsid w:val="00C34AE7"/>
  </w:style>
  <w:style w:type="paragraph" w:customStyle="1" w:styleId="35ECACBA1E764E2280C45A1AE32B46B1">
    <w:name w:val="35ECACBA1E764E2280C45A1AE32B46B1"/>
    <w:rsid w:val="00C34AE7"/>
  </w:style>
  <w:style w:type="paragraph" w:customStyle="1" w:styleId="4A762E55539546E785912A5421B344E6">
    <w:name w:val="4A762E55539546E785912A5421B344E6"/>
    <w:rsid w:val="00C34AE7"/>
  </w:style>
  <w:style w:type="paragraph" w:customStyle="1" w:styleId="29D7AEE29C804FF5BEDC79BFC90FB2FB">
    <w:name w:val="29D7AEE29C804FF5BEDC79BFC90FB2FB"/>
    <w:rsid w:val="00C34AE7"/>
  </w:style>
  <w:style w:type="paragraph" w:customStyle="1" w:styleId="5E834D3E58B0458B8AAF56E143B0F177">
    <w:name w:val="5E834D3E58B0458B8AAF56E143B0F177"/>
    <w:rsid w:val="00C34AE7"/>
  </w:style>
  <w:style w:type="paragraph" w:customStyle="1" w:styleId="54BB6AB547B6423AA46D19A7CA5CF110">
    <w:name w:val="54BB6AB547B6423AA46D19A7CA5CF110"/>
    <w:rsid w:val="00C34AE7"/>
  </w:style>
  <w:style w:type="paragraph" w:customStyle="1" w:styleId="64DED4E311BA4A6CB471687C5606B03F">
    <w:name w:val="64DED4E311BA4A6CB471687C5606B03F"/>
    <w:rsid w:val="00C34AE7"/>
  </w:style>
  <w:style w:type="paragraph" w:customStyle="1" w:styleId="76B540FDBEA3464094073759384C8C89">
    <w:name w:val="76B540FDBEA3464094073759384C8C89"/>
    <w:rsid w:val="00C34AE7"/>
  </w:style>
  <w:style w:type="paragraph" w:customStyle="1" w:styleId="3B6743BD9A784FDD9F729C34F01BF086">
    <w:name w:val="3B6743BD9A784FDD9F729C34F01BF086"/>
    <w:rsid w:val="00C34AE7"/>
  </w:style>
  <w:style w:type="paragraph" w:customStyle="1" w:styleId="E3B101CD3BDB48DB82B21368753DF53A">
    <w:name w:val="E3B101CD3BDB48DB82B21368753DF53A"/>
    <w:rsid w:val="00C34AE7"/>
  </w:style>
  <w:style w:type="paragraph" w:customStyle="1" w:styleId="3A52244DE874429B8255967C835C6F83">
    <w:name w:val="3A52244DE874429B8255967C835C6F83"/>
    <w:rsid w:val="00C34AE7"/>
  </w:style>
  <w:style w:type="paragraph" w:customStyle="1" w:styleId="219B3968BFA8414194F32A9107C62AC2">
    <w:name w:val="219B3968BFA8414194F32A9107C62AC2"/>
    <w:rsid w:val="00C34AE7"/>
  </w:style>
  <w:style w:type="paragraph" w:customStyle="1" w:styleId="1E4C3FE7405C401584D7300C0B4301FC">
    <w:name w:val="1E4C3FE7405C401584D7300C0B4301FC"/>
    <w:rsid w:val="00C34AE7"/>
  </w:style>
  <w:style w:type="paragraph" w:customStyle="1" w:styleId="66D0928D72CD464A9BD6A80175BDCDCE">
    <w:name w:val="66D0928D72CD464A9BD6A80175BDCDCE"/>
    <w:rsid w:val="00C34AE7"/>
  </w:style>
  <w:style w:type="paragraph" w:customStyle="1" w:styleId="32CA7A6FD4574812B2246CD043AC1571">
    <w:name w:val="32CA7A6FD4574812B2246CD043AC1571"/>
    <w:rsid w:val="00C34AE7"/>
  </w:style>
  <w:style w:type="paragraph" w:customStyle="1" w:styleId="184EA3C6A97641878FE8834347F79279">
    <w:name w:val="184EA3C6A97641878FE8834347F79279"/>
    <w:rsid w:val="00C34AE7"/>
  </w:style>
  <w:style w:type="paragraph" w:customStyle="1" w:styleId="FF218B0B25E240078A8B911FD25FA3FF">
    <w:name w:val="FF218B0B25E240078A8B911FD25FA3FF"/>
    <w:rsid w:val="00C34AE7"/>
  </w:style>
  <w:style w:type="paragraph" w:customStyle="1" w:styleId="4C3C7C4F5AE64FC2A2478C23BACF6C1D">
    <w:name w:val="4C3C7C4F5AE64FC2A2478C23BACF6C1D"/>
    <w:rsid w:val="00C34AE7"/>
  </w:style>
  <w:style w:type="paragraph" w:customStyle="1" w:styleId="AD46C1B954D949E4A398C19364CCC9AE">
    <w:name w:val="AD46C1B954D949E4A398C19364CCC9AE"/>
    <w:rsid w:val="00C34AE7"/>
  </w:style>
  <w:style w:type="paragraph" w:customStyle="1" w:styleId="1C675BD44C68405EB7881328BE96E62C">
    <w:name w:val="1C675BD44C68405EB7881328BE96E62C"/>
    <w:rsid w:val="00C34AE7"/>
  </w:style>
  <w:style w:type="paragraph" w:customStyle="1" w:styleId="6818A3362DA645B1AD9338E19B4F473D">
    <w:name w:val="6818A3362DA645B1AD9338E19B4F473D"/>
    <w:rsid w:val="00C34AE7"/>
  </w:style>
  <w:style w:type="paragraph" w:customStyle="1" w:styleId="2013689A1B754BA1AFEFEAC6B29FD12E">
    <w:name w:val="2013689A1B754BA1AFEFEAC6B29FD12E"/>
    <w:rsid w:val="00C34AE7"/>
  </w:style>
  <w:style w:type="paragraph" w:customStyle="1" w:styleId="28E23521CC61400FA76698B767D06410">
    <w:name w:val="28E23521CC61400FA76698B767D06410"/>
    <w:rsid w:val="00C34AE7"/>
  </w:style>
  <w:style w:type="paragraph" w:customStyle="1" w:styleId="B0A4E87C4F1E433D8A9293CC7566BE09">
    <w:name w:val="B0A4E87C4F1E433D8A9293CC7566BE09"/>
    <w:rsid w:val="00C34AE7"/>
  </w:style>
  <w:style w:type="paragraph" w:customStyle="1" w:styleId="7E27CB2A34A947E0A07AEECA72F4CE3E">
    <w:name w:val="7E27CB2A34A947E0A07AEECA72F4CE3E"/>
    <w:rsid w:val="00C34AE7"/>
  </w:style>
  <w:style w:type="paragraph" w:customStyle="1" w:styleId="0FFFED513043404F9650B0F6D7A77581">
    <w:name w:val="0FFFED513043404F9650B0F6D7A77581"/>
    <w:rsid w:val="00A45848"/>
  </w:style>
  <w:style w:type="paragraph" w:customStyle="1" w:styleId="2D34EEE9959942D1B083E0562ED86409">
    <w:name w:val="2D34EEE9959942D1B083E0562ED86409"/>
    <w:rsid w:val="00A45848"/>
  </w:style>
  <w:style w:type="paragraph" w:customStyle="1" w:styleId="18146AD315E0449A85FE96B844D10DA5">
    <w:name w:val="18146AD315E0449A85FE96B844D10DA5"/>
    <w:rsid w:val="00A45848"/>
  </w:style>
  <w:style w:type="paragraph" w:customStyle="1" w:styleId="EF69B5E3FAC1415EBEFE8A9183DC8C38">
    <w:name w:val="EF69B5E3FAC1415EBEFE8A9183DC8C38"/>
    <w:rsid w:val="00A45848"/>
  </w:style>
  <w:style w:type="paragraph" w:customStyle="1" w:styleId="85789C82096948CEB93583F7C59FA120">
    <w:name w:val="85789C82096948CEB93583F7C59FA120"/>
    <w:rsid w:val="00A45848"/>
  </w:style>
  <w:style w:type="paragraph" w:customStyle="1" w:styleId="CB4ED04A4AAA454A8A0E1B09E8B68321">
    <w:name w:val="CB4ED04A4AAA454A8A0E1B09E8B68321"/>
    <w:rsid w:val="00A45848"/>
  </w:style>
  <w:style w:type="paragraph" w:customStyle="1" w:styleId="F464544DD722496FA9FB5161484CC05F">
    <w:name w:val="F464544DD722496FA9FB5161484CC05F"/>
    <w:rsid w:val="00A45848"/>
  </w:style>
  <w:style w:type="paragraph" w:customStyle="1" w:styleId="09A07092A64C4CDD9AC97E1637DA0AA5">
    <w:name w:val="09A07092A64C4CDD9AC97E1637DA0AA5"/>
    <w:rsid w:val="00A45848"/>
  </w:style>
  <w:style w:type="paragraph" w:customStyle="1" w:styleId="0B91C0C35DE340DEA9DEAD1A0EFA88A2">
    <w:name w:val="0B91C0C35DE340DEA9DEAD1A0EFA88A2"/>
    <w:rsid w:val="00A45848"/>
  </w:style>
  <w:style w:type="paragraph" w:customStyle="1" w:styleId="B74055986CA24000B595AB73F33BC4C7">
    <w:name w:val="B74055986CA24000B595AB73F33BC4C7"/>
    <w:rsid w:val="00A45848"/>
  </w:style>
  <w:style w:type="paragraph" w:customStyle="1" w:styleId="79B1690A14714E17BEC5430DBC9A342B">
    <w:name w:val="79B1690A14714E17BEC5430DBC9A342B"/>
    <w:rsid w:val="00A45848"/>
  </w:style>
  <w:style w:type="paragraph" w:customStyle="1" w:styleId="4065F31CFBA346CA92608FE8950EB373">
    <w:name w:val="4065F31CFBA346CA92608FE8950EB373"/>
    <w:rsid w:val="00A45848"/>
  </w:style>
  <w:style w:type="paragraph" w:customStyle="1" w:styleId="5CE3B66C5E1D4D0884F6C11158EB0604">
    <w:name w:val="5CE3B66C5E1D4D0884F6C11158EB0604"/>
    <w:rsid w:val="00A45848"/>
  </w:style>
  <w:style w:type="paragraph" w:customStyle="1" w:styleId="703CFECF5CD94694B4FFE0C0E305DC3B">
    <w:name w:val="703CFECF5CD94694B4FFE0C0E305DC3B"/>
    <w:rsid w:val="00A45848"/>
  </w:style>
  <w:style w:type="paragraph" w:customStyle="1" w:styleId="F48B87D9EF994A4FA31624B310F54222">
    <w:name w:val="F48B87D9EF994A4FA31624B310F54222"/>
    <w:rsid w:val="00A45848"/>
  </w:style>
  <w:style w:type="paragraph" w:customStyle="1" w:styleId="D5861775F11A4A92882A233E7D8E5B36">
    <w:name w:val="D5861775F11A4A92882A233E7D8E5B36"/>
    <w:rsid w:val="00A45848"/>
  </w:style>
  <w:style w:type="paragraph" w:customStyle="1" w:styleId="B3C007AB0115412D970D069556BE9E77">
    <w:name w:val="B3C007AB0115412D970D069556BE9E77"/>
    <w:rsid w:val="00A45848"/>
  </w:style>
  <w:style w:type="paragraph" w:customStyle="1" w:styleId="1A6F5B420DAB46E38589A2B9F6C770E5">
    <w:name w:val="1A6F5B420DAB46E38589A2B9F6C770E5"/>
    <w:rsid w:val="00A45848"/>
  </w:style>
  <w:style w:type="paragraph" w:customStyle="1" w:styleId="3FF06B67B11540928162B8227893F642">
    <w:name w:val="3FF06B67B11540928162B8227893F642"/>
    <w:rsid w:val="00A45848"/>
  </w:style>
  <w:style w:type="paragraph" w:customStyle="1" w:styleId="2D5E32CACED64A4EA68079C024C0287F">
    <w:name w:val="2D5E32CACED64A4EA68079C024C0287F"/>
    <w:rsid w:val="00564D55"/>
  </w:style>
  <w:style w:type="paragraph" w:customStyle="1" w:styleId="8FFF95AFB9A942B6AFBF4E2FC21E5031">
    <w:name w:val="8FFF95AFB9A942B6AFBF4E2FC21E5031"/>
    <w:rsid w:val="00A910E7"/>
  </w:style>
  <w:style w:type="paragraph" w:customStyle="1" w:styleId="19AB9B7ACDA84ADEA370D875BE7BDFE9">
    <w:name w:val="19AB9B7ACDA84ADEA370D875BE7BDFE9"/>
    <w:rsid w:val="00A910E7"/>
  </w:style>
  <w:style w:type="paragraph" w:customStyle="1" w:styleId="4077444D77CB4DBFA544F732EEE7B1F2">
    <w:name w:val="4077444D77CB4DBFA544F732EEE7B1F2"/>
    <w:rsid w:val="00A910E7"/>
  </w:style>
  <w:style w:type="paragraph" w:customStyle="1" w:styleId="DC2C3877AC7C49BAA26952F2AABC7A7C">
    <w:name w:val="DC2C3877AC7C49BAA26952F2AABC7A7C"/>
    <w:rsid w:val="00A910E7"/>
  </w:style>
  <w:style w:type="paragraph" w:customStyle="1" w:styleId="5CD8F3AE9D50439CB376F8B6AB82425D">
    <w:name w:val="5CD8F3AE9D50439CB376F8B6AB82425D"/>
    <w:rsid w:val="00A910E7"/>
  </w:style>
  <w:style w:type="paragraph" w:customStyle="1" w:styleId="4636C36BC5BF4F3E81C1FC209CB02427">
    <w:name w:val="4636C36BC5BF4F3E81C1FC209CB02427"/>
    <w:rsid w:val="00A910E7"/>
  </w:style>
  <w:style w:type="paragraph" w:customStyle="1" w:styleId="D140A726040F4C0FBB40F769718E6A0D">
    <w:name w:val="D140A726040F4C0FBB40F769718E6A0D"/>
    <w:rsid w:val="00A910E7"/>
  </w:style>
  <w:style w:type="paragraph" w:customStyle="1" w:styleId="EA09408F72A3464AB7FFE32BBA4001EE">
    <w:name w:val="EA09408F72A3464AB7FFE32BBA4001EE"/>
    <w:rsid w:val="00A910E7"/>
  </w:style>
  <w:style w:type="paragraph" w:customStyle="1" w:styleId="99C580B870F845F38F9BA361DA73E4D0">
    <w:name w:val="99C580B870F845F38F9BA361DA73E4D0"/>
    <w:rsid w:val="00A910E7"/>
  </w:style>
  <w:style w:type="paragraph" w:customStyle="1" w:styleId="17CCEFD33B824D91AAA43E96E1C4EC60">
    <w:name w:val="17CCEFD33B824D91AAA43E96E1C4EC60"/>
    <w:rsid w:val="00A910E7"/>
  </w:style>
  <w:style w:type="paragraph" w:customStyle="1" w:styleId="A925BFC3CD43452F9553450418928EB7">
    <w:name w:val="A925BFC3CD43452F9553450418928EB7"/>
    <w:rsid w:val="00A910E7"/>
  </w:style>
  <w:style w:type="paragraph" w:customStyle="1" w:styleId="CC82BFB8D89F432E98C8E8BA63244D8B">
    <w:name w:val="CC82BFB8D89F432E98C8E8BA63244D8B"/>
    <w:rsid w:val="00A910E7"/>
  </w:style>
  <w:style w:type="paragraph" w:customStyle="1" w:styleId="B83013F633DA4A038F008D71F6E5BBD9">
    <w:name w:val="B83013F633DA4A038F008D71F6E5BBD9"/>
    <w:rsid w:val="00A910E7"/>
  </w:style>
  <w:style w:type="paragraph" w:customStyle="1" w:styleId="1C4D56B349854FF8B4767BFC9F54235A">
    <w:name w:val="1C4D56B349854FF8B4767BFC9F54235A"/>
    <w:rsid w:val="00A910E7"/>
  </w:style>
  <w:style w:type="paragraph" w:customStyle="1" w:styleId="7994883A8C8B43A5A45E61763A2A862A">
    <w:name w:val="7994883A8C8B43A5A45E61763A2A862A"/>
    <w:rsid w:val="00A910E7"/>
  </w:style>
  <w:style w:type="paragraph" w:customStyle="1" w:styleId="58C97D29985A4CDEAD102AC158CCAAFC">
    <w:name w:val="58C97D29985A4CDEAD102AC158CCAAFC"/>
    <w:rsid w:val="00A910E7"/>
  </w:style>
  <w:style w:type="paragraph" w:customStyle="1" w:styleId="7024202C743E4EA790FCCED0FA7CEA75">
    <w:name w:val="7024202C743E4EA790FCCED0FA7CEA75"/>
    <w:rsid w:val="00A910E7"/>
  </w:style>
  <w:style w:type="paragraph" w:customStyle="1" w:styleId="87FD99CDA9BF43EB9D1BB9FB1C13D1AB">
    <w:name w:val="87FD99CDA9BF43EB9D1BB9FB1C13D1AB"/>
    <w:rsid w:val="00A910E7"/>
  </w:style>
  <w:style w:type="paragraph" w:customStyle="1" w:styleId="42E268AD5CAB4719B066797E0AF2704A">
    <w:name w:val="42E268AD5CAB4719B066797E0AF2704A"/>
    <w:rsid w:val="00A910E7"/>
  </w:style>
  <w:style w:type="paragraph" w:customStyle="1" w:styleId="EED89A0639CA488A925C0D0C9BBC2B70">
    <w:name w:val="EED89A0639CA488A925C0D0C9BBC2B70"/>
    <w:rsid w:val="00B5513C"/>
    <w:rPr>
      <w:lang w:val="en-US" w:eastAsia="en-US"/>
    </w:rPr>
  </w:style>
  <w:style w:type="paragraph" w:customStyle="1" w:styleId="F093F3CF65D245998F73DEE0F257A1FD">
    <w:name w:val="F093F3CF65D245998F73DEE0F257A1FD"/>
    <w:rsid w:val="00B5513C"/>
    <w:rPr>
      <w:lang w:val="en-US" w:eastAsia="en-US"/>
    </w:rPr>
  </w:style>
  <w:style w:type="paragraph" w:customStyle="1" w:styleId="1D9181CD819E4BF0B7FF74965FEF8D6C">
    <w:name w:val="1D9181CD819E4BF0B7FF74965FEF8D6C"/>
    <w:rsid w:val="00B5513C"/>
    <w:rPr>
      <w:lang w:val="en-US" w:eastAsia="en-US"/>
    </w:rPr>
  </w:style>
  <w:style w:type="paragraph" w:customStyle="1" w:styleId="A9FF483846C844D7B7241B513C56BA6C">
    <w:name w:val="A9FF483846C844D7B7241B513C56BA6C"/>
    <w:rsid w:val="00B5513C"/>
    <w:rPr>
      <w:lang w:val="en-US" w:eastAsia="en-US"/>
    </w:rPr>
  </w:style>
  <w:style w:type="paragraph" w:customStyle="1" w:styleId="681F55EE468245F1B7665AB2C96598AE">
    <w:name w:val="681F55EE468245F1B7665AB2C96598AE"/>
    <w:rsid w:val="00B5513C"/>
    <w:rPr>
      <w:lang w:val="en-US" w:eastAsia="en-US"/>
    </w:rPr>
  </w:style>
  <w:style w:type="paragraph" w:customStyle="1" w:styleId="AE563EBD89A346899F4AD3FC240F69E9">
    <w:name w:val="AE563EBD89A346899F4AD3FC240F69E9"/>
    <w:rsid w:val="00B5513C"/>
    <w:rPr>
      <w:lang w:val="en-US" w:eastAsia="en-US"/>
    </w:rPr>
  </w:style>
  <w:style w:type="paragraph" w:customStyle="1" w:styleId="AC7E04B7CED14C59A5291232BFCC0E34">
    <w:name w:val="AC7E04B7CED14C59A5291232BFCC0E34"/>
    <w:rsid w:val="00B5513C"/>
    <w:rPr>
      <w:lang w:val="en-US" w:eastAsia="en-US"/>
    </w:rPr>
  </w:style>
  <w:style w:type="paragraph" w:customStyle="1" w:styleId="A6227E884BDE4D90B2C6C8CA6DE2FF7F">
    <w:name w:val="A6227E884BDE4D90B2C6C8CA6DE2FF7F"/>
    <w:rsid w:val="00B5513C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>09222922746</CompanyPhone>
  <CompanyFax/>
  <CompanyEmail>jaypeeplanas@ymail.com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756205-23C6-4AF2-889A-1D80A31E2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26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cHANRICH ANDREW D. MANGCO</dc:creator>
  <cp:keywords>andrewmangco@gmail.com</cp:keywords>
  <cp:lastModifiedBy>John</cp:lastModifiedBy>
  <cp:revision>11</cp:revision>
  <cp:lastPrinted>2016-09-06T00:46:00Z</cp:lastPrinted>
  <dcterms:created xsi:type="dcterms:W3CDTF">2016-09-14T17:41:00Z</dcterms:created>
  <dcterms:modified xsi:type="dcterms:W3CDTF">2018-05-04T23:11:00Z</dcterms:modified>
  <cp:category>Urban-4 Prk. Marang, Brgy. Caganguhan, Panabo City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